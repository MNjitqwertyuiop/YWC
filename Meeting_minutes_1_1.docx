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6AC3E06D" w14:textId="77777777" w:rsidTr="001E0877">
        <w:tc>
          <w:tcPr>
            <w:tcW w:w="7650" w:type="dxa"/>
          </w:tcPr>
          <w:p w14:paraId="2E5E7BFC" w14:textId="77777777" w:rsidR="002B2D13" w:rsidRPr="00D60069" w:rsidRDefault="00000000">
            <w:pPr>
              <w:pStyle w:val="Title"/>
            </w:pPr>
            <w:sdt>
              <w:sdtPr>
                <w:id w:val="-1086378735"/>
                <w:placeholder>
                  <w:docPart w:val="2996D20C060F4C278D024DD53024C511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79C7402B" w14:textId="7F839FDA" w:rsidR="00D62E01" w:rsidRPr="00D60069" w:rsidRDefault="00D62E01">
            <w:pPr>
              <w:pStyle w:val="Heading3"/>
            </w:pPr>
          </w:p>
          <w:p w14:paraId="4CBC3180" w14:textId="4F470777" w:rsidR="002B2D13" w:rsidRPr="00D60069" w:rsidRDefault="002B2D13" w:rsidP="003A4DCA">
            <w:pPr>
              <w:pStyle w:val="Heading3"/>
              <w:jc w:val="center"/>
            </w:pPr>
          </w:p>
        </w:tc>
      </w:tr>
      <w:tr w:rsidR="003A4DCA" w:rsidRPr="00D60069" w14:paraId="0F80F6A8" w14:textId="77777777" w:rsidTr="001E0877">
        <w:tc>
          <w:tcPr>
            <w:tcW w:w="7650" w:type="dxa"/>
          </w:tcPr>
          <w:p w14:paraId="53287653" w14:textId="77777777" w:rsidR="003A4DCA" w:rsidRDefault="003A4DCA" w:rsidP="003A4DCA">
            <w:r>
              <w:t>Date:11/11/2022</w:t>
            </w:r>
          </w:p>
          <w:p w14:paraId="680AF946" w14:textId="77777777" w:rsidR="003A4DCA" w:rsidRDefault="003A4DCA" w:rsidP="003A4DCA">
            <w:r>
              <w:t>Time: 1:00pm- 2:00pm</w:t>
            </w:r>
          </w:p>
          <w:p w14:paraId="6F38E1F6" w14:textId="19061F70" w:rsidR="003A4DCA" w:rsidRDefault="003A4DCA" w:rsidP="003A4DCA">
            <w:r>
              <w:t xml:space="preserve">Location: </w:t>
            </w:r>
            <w:proofErr w:type="spellStart"/>
            <w:r>
              <w:t>Ckb</w:t>
            </w:r>
            <w:proofErr w:type="spellEnd"/>
            <w:r>
              <w:t xml:space="preserve"> room 315</w:t>
            </w:r>
          </w:p>
        </w:tc>
        <w:tc>
          <w:tcPr>
            <w:tcW w:w="2574" w:type="dxa"/>
            <w:vAlign w:val="bottom"/>
          </w:tcPr>
          <w:p w14:paraId="74417DB8" w14:textId="77777777" w:rsidR="003A4DCA" w:rsidRPr="00D60069" w:rsidRDefault="003A4DCA">
            <w:pPr>
              <w:pStyle w:val="Heading3"/>
            </w:pP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66DB7297" w14:textId="77777777" w:rsidTr="00E048B4">
        <w:tc>
          <w:tcPr>
            <w:tcW w:w="1946" w:type="dxa"/>
            <w:tcMar>
              <w:top w:w="144" w:type="dxa"/>
            </w:tcMar>
          </w:tcPr>
          <w:p w14:paraId="7785A922" w14:textId="4FDD8577" w:rsidR="002B2D13" w:rsidRPr="00D60069" w:rsidRDefault="00690E55" w:rsidP="00D60069">
            <w:pPr>
              <w:pStyle w:val="Heading2"/>
              <w:spacing w:after="80"/>
              <w:outlineLvl w:val="1"/>
            </w:pPr>
            <w:r>
              <w:t>wd</w:t>
            </w:r>
            <w:sdt>
              <w:sdtPr>
                <w:id w:val="834805806"/>
                <w:placeholder>
                  <w:docPart w:val="06624C5FEB3649A188667D40585F0B4C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5DB68100" w14:textId="64C93016" w:rsidR="002B2D13" w:rsidRPr="00D60069" w:rsidRDefault="00690E55" w:rsidP="00D60069">
            <w:pPr>
              <w:spacing w:after="80"/>
            </w:pPr>
            <w:proofErr w:type="spellStart"/>
            <w:r>
              <w:t>Davetivo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3D7FBC62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4A3B7E9241F344CE8D8803203B780CCA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86ADE34" w14:textId="18489E0F" w:rsidR="002B2D13" w:rsidRPr="00D60069" w:rsidRDefault="00690E55" w:rsidP="00D60069">
            <w:pPr>
              <w:spacing w:after="80"/>
            </w:pPr>
            <w:r>
              <w:t>In person</w:t>
            </w:r>
          </w:p>
        </w:tc>
      </w:tr>
      <w:tr w:rsidR="002B2D13" w:rsidRPr="00D60069" w14:paraId="5BDE825A" w14:textId="77777777" w:rsidTr="00E048B4">
        <w:sdt>
          <w:sdtPr>
            <w:id w:val="-906145096"/>
            <w:placeholder>
              <w:docPart w:val="7D16A59A82CA48B3A77902E53E3726C4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0BC7F4CF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11075689" w14:textId="6324B7FE" w:rsidR="002B2D13" w:rsidRPr="00D60069" w:rsidRDefault="00690E55" w:rsidP="00D60069">
            <w:pPr>
              <w:spacing w:after="80"/>
            </w:pPr>
            <w:r>
              <w:t>Matthew</w:t>
            </w:r>
          </w:p>
        </w:tc>
        <w:tc>
          <w:tcPr>
            <w:tcW w:w="1779" w:type="dxa"/>
          </w:tcPr>
          <w:p w14:paraId="618F751F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DA705F4612DD4DBBB5488258581910A8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578D1EAC" w14:textId="6ABBB6BF" w:rsidR="002B2D13" w:rsidRPr="00D60069" w:rsidRDefault="00690E55" w:rsidP="00D60069">
            <w:pPr>
              <w:spacing w:after="80"/>
            </w:pPr>
            <w:r>
              <w:t>Aayush</w:t>
            </w:r>
          </w:p>
        </w:tc>
      </w:tr>
      <w:tr w:rsidR="002B2D13" w:rsidRPr="00D60069" w14:paraId="3AB3E21A" w14:textId="77777777" w:rsidTr="00E048B4">
        <w:tc>
          <w:tcPr>
            <w:tcW w:w="1946" w:type="dxa"/>
          </w:tcPr>
          <w:p w14:paraId="023B96AF" w14:textId="77777777" w:rsidR="002B2D13" w:rsidRPr="00D60069" w:rsidRDefault="00000000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D3CF43BF053E4095983A94D7DD05FFCA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43105ED6" w14:textId="69A0BCFC" w:rsidR="002B2D13" w:rsidRPr="00D60069" w:rsidRDefault="00690E55" w:rsidP="00D60069">
            <w:pPr>
              <w:spacing w:after="80"/>
            </w:pPr>
            <w:r>
              <w:t>Jessica</w:t>
            </w:r>
          </w:p>
        </w:tc>
        <w:tc>
          <w:tcPr>
            <w:tcW w:w="1779" w:type="dxa"/>
          </w:tcPr>
          <w:p w14:paraId="6613187A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059EDDE9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1DD4F99F" w14:textId="77777777" w:rsidTr="00E048B4">
        <w:tc>
          <w:tcPr>
            <w:tcW w:w="1980" w:type="dxa"/>
            <w:tcMar>
              <w:top w:w="144" w:type="dxa"/>
            </w:tcMar>
          </w:tcPr>
          <w:p w14:paraId="21F5CA9A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B788CC42BCE0420C8B73FA0F6DE33A89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6D6A3089" w14:textId="3EB48F73" w:rsidR="002B2D13" w:rsidRPr="00D60069" w:rsidRDefault="00690E55" w:rsidP="00D62E01">
            <w:r>
              <w:t>Matthew, Jessica, Aayush</w:t>
            </w:r>
          </w:p>
        </w:tc>
      </w:tr>
      <w:tr w:rsidR="002B2D13" w:rsidRPr="00D60069" w14:paraId="1220E9D1" w14:textId="77777777" w:rsidTr="00E048B4">
        <w:tc>
          <w:tcPr>
            <w:tcW w:w="1980" w:type="dxa"/>
          </w:tcPr>
          <w:p w14:paraId="0E791A5D" w14:textId="77777777" w:rsidR="002B2D13" w:rsidRPr="00D60069" w:rsidRDefault="00000000">
            <w:pPr>
              <w:pStyle w:val="Heading2"/>
            </w:pPr>
            <w:sdt>
              <w:sdtPr>
                <w:id w:val="-1255275818"/>
                <w:placeholder>
                  <w:docPart w:val="49838F59CE1A4800AD7BEF2ABEC11ACD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56F50DD8" w14:textId="3601F954" w:rsidR="002B2D13" w:rsidRPr="00D60069" w:rsidRDefault="003A4DCA">
            <w:r>
              <w:t>Assignment topic</w:t>
            </w:r>
          </w:p>
        </w:tc>
      </w:tr>
      <w:tr w:rsidR="002B2D13" w:rsidRPr="00D60069" w14:paraId="3BA555DE" w14:textId="77777777" w:rsidTr="00E048B4">
        <w:tc>
          <w:tcPr>
            <w:tcW w:w="1980" w:type="dxa"/>
          </w:tcPr>
          <w:p w14:paraId="13B6C24F" w14:textId="77777777" w:rsidR="002B2D13" w:rsidRPr="00D60069" w:rsidRDefault="00000000">
            <w:pPr>
              <w:pStyle w:val="Heading2"/>
            </w:pPr>
            <w:sdt>
              <w:sdtPr>
                <w:id w:val="681237791"/>
                <w:placeholder>
                  <w:docPart w:val="1405D2CF743D48CE819EABB816C8884B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6548F9D5" w14:textId="77777777" w:rsidR="002B2D13" w:rsidRPr="00D60069" w:rsidRDefault="00000000" w:rsidP="00D62E01">
            <w:sdt>
              <w:sdtPr>
                <w:id w:val="475648712"/>
                <w:placeholder>
                  <w:docPart w:val="BB4FEA19DB614C9F86271022784B003B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Enter items to bring here</w:t>
                </w:r>
              </w:sdtContent>
            </w:sdt>
          </w:p>
        </w:tc>
      </w:tr>
    </w:tbl>
    <w:sdt>
      <w:sdtPr>
        <w:id w:val="-2901889"/>
        <w:placeholder>
          <w:docPart w:val="3465EB54AF63458AAB569D16ED863619"/>
        </w:placeholder>
        <w:temporary/>
        <w:showingPlcHdr/>
        <w15:appearance w15:val="hidden"/>
      </w:sdtPr>
      <w:sdtContent>
        <w:p w14:paraId="50DBF84B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3239D8AB" w14:textId="77777777" w:rsidTr="00D62E01">
        <w:tc>
          <w:tcPr>
            <w:tcW w:w="1620" w:type="dxa"/>
          </w:tcPr>
          <w:bookmarkStart w:id="0" w:name="MinuteItems"/>
          <w:bookmarkEnd w:id="0"/>
          <w:p w14:paraId="2A29ED73" w14:textId="77777777" w:rsidR="00D62E01" w:rsidRPr="00D60069" w:rsidRDefault="00000000" w:rsidP="006344A8">
            <w:pPr>
              <w:pStyle w:val="Heading2"/>
            </w:pPr>
            <w:sdt>
              <w:sdtPr>
                <w:id w:val="113951409"/>
                <w:placeholder>
                  <w:docPart w:val="30974172A84A41CFBC637A8C85619D62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5871871" w14:textId="582459FF" w:rsidR="00D62E01" w:rsidRPr="00D60069" w:rsidRDefault="00BC40A4" w:rsidP="006344A8">
            <w:r>
              <w:t>Splitting work</w:t>
            </w:r>
          </w:p>
        </w:tc>
        <w:tc>
          <w:tcPr>
            <w:tcW w:w="1324" w:type="dxa"/>
          </w:tcPr>
          <w:p w14:paraId="4AC15B5A" w14:textId="77777777" w:rsidR="00D62E01" w:rsidRPr="00D60069" w:rsidRDefault="00000000" w:rsidP="006344A8">
            <w:pPr>
              <w:pStyle w:val="Heading2"/>
            </w:pPr>
            <w:sdt>
              <w:sdtPr>
                <w:id w:val="1072624145"/>
                <w:placeholder>
                  <w:docPart w:val="2B04043FFCC4423681E92ADB6BF158DA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6DA5D4A" w14:textId="2EE4C064" w:rsidR="00D62E01" w:rsidRPr="00D60069" w:rsidRDefault="00BC40A4" w:rsidP="006344A8">
            <w:r>
              <w:t>Matthew</w:t>
            </w:r>
          </w:p>
        </w:tc>
      </w:tr>
    </w:tbl>
    <w:p w14:paraId="7039EA77" w14:textId="77777777" w:rsidR="00D62E01" w:rsidRPr="00D60069" w:rsidRDefault="00000000" w:rsidP="00D62E01">
      <w:pPr>
        <w:pStyle w:val="Heading4"/>
      </w:pPr>
      <w:sdt>
        <w:sdtPr>
          <w:id w:val="1495455185"/>
          <w:placeholder>
            <w:docPart w:val="9CF327005C8342D3AEF68000F22A70C8"/>
          </w:placeholder>
          <w:temporary/>
          <w:showingPlcHdr/>
          <w15:appearance w15:val="hidden"/>
        </w:sdtPr>
        <w:sdtContent>
          <w:r w:rsidR="00D62E01" w:rsidRPr="00D60069">
            <w:t>Discussion:</w:t>
          </w:r>
        </w:sdtContent>
      </w:sdt>
    </w:p>
    <w:sdt>
      <w:sdtPr>
        <w:id w:val="275993325"/>
        <w:placeholder>
          <w:docPart w:val="70765BA7DAF04B09B7AD2CC652B64B38"/>
        </w:placeholder>
        <w:temporary/>
        <w:showingPlcHdr/>
        <w15:appearance w15:val="hidden"/>
      </w:sdtPr>
      <w:sdtContent>
        <w:p w14:paraId="78E4C8F8" w14:textId="77777777"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14:paraId="7BFEC81A" w14:textId="77777777" w:rsidR="00D62E01" w:rsidRPr="00D60069" w:rsidRDefault="00000000" w:rsidP="00D62E01">
      <w:pPr>
        <w:pStyle w:val="Heading4"/>
      </w:pPr>
      <w:sdt>
        <w:sdtPr>
          <w:id w:val="-1295436725"/>
          <w:placeholder>
            <w:docPart w:val="072E18DAB93C438C86781BFAA33D79DD"/>
          </w:placeholder>
          <w:temporary/>
          <w:showingPlcHdr/>
          <w15:appearance w15:val="hidden"/>
        </w:sdtPr>
        <w:sdtContent>
          <w:r w:rsidR="00D62E01" w:rsidRPr="00D60069">
            <w:t>Conclusions:</w:t>
          </w:r>
        </w:sdtContent>
      </w:sdt>
    </w:p>
    <w:p w14:paraId="784F90F1" w14:textId="065531BF" w:rsidR="00D62E01" w:rsidRPr="00D60069" w:rsidRDefault="00BC40A4" w:rsidP="00D62E01">
      <w:r>
        <w:t xml:space="preserve">For next week, we will discus the integration of the information we collected, and how we are going to present them. </w:t>
      </w:r>
      <w:proofErr w:type="gramStart"/>
      <w:r>
        <w:t>Also</w:t>
      </w:r>
      <w:proofErr w:type="gramEnd"/>
      <w:r>
        <w:t xml:space="preserve"> we are going to talk about how we are going to divide up the work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083C7B8E" w14:textId="77777777" w:rsidTr="001E0877">
        <w:trPr>
          <w:tblHeader/>
        </w:trPr>
        <w:tc>
          <w:tcPr>
            <w:tcW w:w="5310" w:type="dxa"/>
            <w:vAlign w:val="bottom"/>
          </w:tcPr>
          <w:p w14:paraId="1F78655D" w14:textId="77777777" w:rsidR="00D60069" w:rsidRPr="00D60069" w:rsidRDefault="00000000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8BE6660B87F6463F95A36D94271DDD4E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68D56558" w14:textId="77777777" w:rsidR="00D60069" w:rsidRPr="00D60069" w:rsidRDefault="00000000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C14D6A7F8EC145CEABB6948DF07F8B77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5D9DC286" w14:textId="77777777" w:rsidR="00D60069" w:rsidRPr="00D60069" w:rsidRDefault="00000000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2DC08B64C00A41AC8320CF110CBB3DB4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0668D602" w14:textId="77777777" w:rsidTr="00284200">
        <w:tc>
          <w:tcPr>
            <w:tcW w:w="5310" w:type="dxa"/>
          </w:tcPr>
          <w:p w14:paraId="135CA724" w14:textId="618EF478" w:rsidR="00D60069" w:rsidRPr="00D60069" w:rsidRDefault="00BC40A4" w:rsidP="00284200">
            <w:pPr>
              <w:pStyle w:val="ListBullet"/>
              <w:spacing w:after="80"/>
            </w:pPr>
            <w:r>
              <w:t xml:space="preserve">Decode the group assignment topic into a simpler format, and research about the topic </w:t>
            </w:r>
          </w:p>
        </w:tc>
        <w:tc>
          <w:tcPr>
            <w:tcW w:w="3060" w:type="dxa"/>
          </w:tcPr>
          <w:p w14:paraId="6484DE87" w14:textId="2F2E974C" w:rsidR="00D60069" w:rsidRPr="00D60069" w:rsidRDefault="00BC40A4" w:rsidP="00284200">
            <w:pPr>
              <w:spacing w:after="80"/>
            </w:pPr>
            <w:r>
              <w:t>Jessica</w:t>
            </w:r>
          </w:p>
        </w:tc>
        <w:tc>
          <w:tcPr>
            <w:tcW w:w="1854" w:type="dxa"/>
          </w:tcPr>
          <w:p w14:paraId="5859C1B3" w14:textId="0F4D2B92" w:rsidR="00D60069" w:rsidRPr="00D60069" w:rsidRDefault="00BC40A4" w:rsidP="00284200">
            <w:pPr>
              <w:spacing w:after="80"/>
            </w:pPr>
            <w:r>
              <w:t>11/15</w:t>
            </w:r>
          </w:p>
        </w:tc>
      </w:tr>
      <w:tr w:rsidR="00D60069" w:rsidRPr="00D60069" w14:paraId="31A498AA" w14:textId="77777777" w:rsidTr="00284200">
        <w:tc>
          <w:tcPr>
            <w:tcW w:w="5310" w:type="dxa"/>
          </w:tcPr>
          <w:p w14:paraId="7EE6C65E" w14:textId="62AD7540" w:rsidR="00D60069" w:rsidRPr="00D60069" w:rsidRDefault="00BC40A4" w:rsidP="00284200">
            <w:pPr>
              <w:pStyle w:val="ListBullet"/>
              <w:spacing w:after="80"/>
            </w:pPr>
            <w:r>
              <w:t>Research on 1 cache topic</w:t>
            </w:r>
          </w:p>
        </w:tc>
        <w:tc>
          <w:tcPr>
            <w:tcW w:w="3060" w:type="dxa"/>
          </w:tcPr>
          <w:p w14:paraId="7654F477" w14:textId="64E7BFA6" w:rsidR="00D60069" w:rsidRPr="00D60069" w:rsidRDefault="00BC40A4" w:rsidP="00284200">
            <w:pPr>
              <w:spacing w:after="80"/>
            </w:pPr>
            <w:r>
              <w:t>Matthew</w:t>
            </w:r>
          </w:p>
        </w:tc>
        <w:tc>
          <w:tcPr>
            <w:tcW w:w="1854" w:type="dxa"/>
          </w:tcPr>
          <w:p w14:paraId="34335DDC" w14:textId="4BEB6742" w:rsidR="00D60069" w:rsidRPr="00D60069" w:rsidRDefault="00BC40A4" w:rsidP="00284200">
            <w:pPr>
              <w:spacing w:after="80"/>
            </w:pPr>
            <w:r>
              <w:t>11/15</w:t>
            </w:r>
          </w:p>
        </w:tc>
      </w:tr>
      <w:tr w:rsidR="00BC40A4" w:rsidRPr="00D60069" w14:paraId="2A438E91" w14:textId="77777777" w:rsidTr="00284200">
        <w:tc>
          <w:tcPr>
            <w:tcW w:w="5310" w:type="dxa"/>
            <w:tcMar>
              <w:bottom w:w="288" w:type="dxa"/>
            </w:tcMar>
          </w:tcPr>
          <w:p w14:paraId="12818023" w14:textId="16A3988E" w:rsidR="00BC40A4" w:rsidRPr="00D60069" w:rsidRDefault="00BC40A4" w:rsidP="00BC40A4">
            <w:pPr>
              <w:pStyle w:val="ListBullet"/>
              <w:spacing w:after="80"/>
            </w:pPr>
            <w:r>
              <w:t>Research on 1 cache topic</w:t>
            </w:r>
          </w:p>
        </w:tc>
        <w:tc>
          <w:tcPr>
            <w:tcW w:w="3060" w:type="dxa"/>
            <w:tcMar>
              <w:bottom w:w="288" w:type="dxa"/>
            </w:tcMar>
          </w:tcPr>
          <w:p w14:paraId="0D1D720B" w14:textId="74F509B4" w:rsidR="00BC40A4" w:rsidRPr="00D60069" w:rsidRDefault="00BC40A4" w:rsidP="00BC40A4">
            <w:pPr>
              <w:spacing w:after="80"/>
            </w:pPr>
            <w:proofErr w:type="spellStart"/>
            <w:r>
              <w:t>Davetivo</w:t>
            </w:r>
            <w:proofErr w:type="spellEnd"/>
          </w:p>
        </w:tc>
        <w:tc>
          <w:tcPr>
            <w:tcW w:w="1854" w:type="dxa"/>
            <w:tcMar>
              <w:bottom w:w="288" w:type="dxa"/>
            </w:tcMar>
          </w:tcPr>
          <w:p w14:paraId="3DACD3BB" w14:textId="116F2BD7" w:rsidR="00BC40A4" w:rsidRPr="00D60069" w:rsidRDefault="00BC40A4" w:rsidP="00BC40A4">
            <w:pPr>
              <w:spacing w:after="80"/>
            </w:pPr>
            <w:r>
              <w:t>11/15</w:t>
            </w:r>
          </w:p>
        </w:tc>
      </w:tr>
      <w:tr w:rsidR="00BC40A4" w:rsidRPr="00D60069" w14:paraId="34743679" w14:textId="77777777" w:rsidTr="00284200">
        <w:tc>
          <w:tcPr>
            <w:tcW w:w="5310" w:type="dxa"/>
            <w:tcMar>
              <w:bottom w:w="288" w:type="dxa"/>
            </w:tcMar>
          </w:tcPr>
          <w:p w14:paraId="6CBC69AE" w14:textId="0B42E1CC" w:rsidR="00BC40A4" w:rsidRDefault="00BC40A4" w:rsidP="00BC40A4">
            <w:pPr>
              <w:pStyle w:val="ListBullet"/>
            </w:pPr>
            <w:r>
              <w:t>Research on 1 cache topic</w:t>
            </w:r>
          </w:p>
        </w:tc>
        <w:tc>
          <w:tcPr>
            <w:tcW w:w="3060" w:type="dxa"/>
            <w:tcMar>
              <w:bottom w:w="288" w:type="dxa"/>
            </w:tcMar>
          </w:tcPr>
          <w:p w14:paraId="132F3AD0" w14:textId="7190BB5B" w:rsidR="00BC40A4" w:rsidRDefault="00BC40A4" w:rsidP="00BC40A4">
            <w:r>
              <w:t>Aayush</w:t>
            </w:r>
          </w:p>
        </w:tc>
        <w:tc>
          <w:tcPr>
            <w:tcW w:w="1854" w:type="dxa"/>
            <w:tcMar>
              <w:bottom w:w="288" w:type="dxa"/>
            </w:tcMar>
          </w:tcPr>
          <w:p w14:paraId="15F0081E" w14:textId="07F963AC" w:rsidR="00BC40A4" w:rsidRDefault="00BC40A4" w:rsidP="00BC40A4">
            <w:r>
              <w:t>11/15</w:t>
            </w:r>
          </w:p>
        </w:tc>
      </w:tr>
    </w:tbl>
    <w:p w14:paraId="5087C016" w14:textId="77777777" w:rsidR="002B2D13" w:rsidRPr="00D60069" w:rsidRDefault="00000000">
      <w:pPr>
        <w:pStyle w:val="Heading1"/>
      </w:pPr>
      <w:sdt>
        <w:sdtPr>
          <w:id w:val="-1794281877"/>
          <w:placeholder>
            <w:docPart w:val="11A170E4122048A3B59DE6FAC562F352"/>
          </w:placeholder>
          <w:temporary/>
          <w:showingPlcHdr/>
          <w15:appearance w15:val="hidden"/>
        </w:sdtPr>
        <w:sdtContent>
          <w:r w:rsidR="006344A8" w:rsidRPr="00D60069">
            <w:t>Other Information</w:t>
          </w:r>
        </w:sdtContent>
      </w:sdt>
    </w:p>
    <w:p w14:paraId="02E0E323" w14:textId="77777777" w:rsidR="002B2D13" w:rsidRPr="00D60069" w:rsidRDefault="00000000">
      <w:pPr>
        <w:pStyle w:val="Heading4"/>
      </w:pPr>
      <w:sdt>
        <w:sdtPr>
          <w:id w:val="2125887421"/>
          <w:placeholder>
            <w:docPart w:val="D8C5AC771E4D41E2B496A8578A9654D0"/>
          </w:placeholder>
          <w:temporary/>
          <w:showingPlcHdr/>
          <w15:appearance w15:val="hidden"/>
        </w:sdtPr>
        <w:sdtContent>
          <w:r w:rsidR="006344A8" w:rsidRPr="00D60069">
            <w:t>Observers:</w:t>
          </w:r>
        </w:sdtContent>
      </w:sdt>
    </w:p>
    <w:p w14:paraId="087672B6" w14:textId="5BEE6474" w:rsidR="002B2D13" w:rsidRPr="00D60069" w:rsidRDefault="00BC40A4">
      <w:r>
        <w:t>None</w:t>
      </w:r>
    </w:p>
    <w:p w14:paraId="431B5E0D" w14:textId="77777777" w:rsidR="002B2D13" w:rsidRPr="00D60069" w:rsidRDefault="00000000">
      <w:pPr>
        <w:pStyle w:val="Heading4"/>
      </w:pPr>
      <w:sdt>
        <w:sdtPr>
          <w:id w:val="-671956156"/>
          <w:placeholder>
            <w:docPart w:val="FD9D979885CA4E069B629C81F20D7315"/>
          </w:placeholder>
          <w:temporary/>
          <w:showingPlcHdr/>
          <w15:appearance w15:val="hidden"/>
        </w:sdtPr>
        <w:sdtContent>
          <w:r w:rsidR="006344A8" w:rsidRPr="00D60069">
            <w:t>Resources:</w:t>
          </w:r>
        </w:sdtContent>
      </w:sdt>
    </w:p>
    <w:p w14:paraId="0BF3F075" w14:textId="06FE3BA0" w:rsidR="002B2D13" w:rsidRPr="00D60069" w:rsidRDefault="00BC40A4">
      <w:r>
        <w:t>None</w:t>
      </w:r>
    </w:p>
    <w:p w14:paraId="285C7798" w14:textId="77777777" w:rsidR="002B2D13" w:rsidRPr="00D60069" w:rsidRDefault="00000000">
      <w:pPr>
        <w:pStyle w:val="Heading4"/>
      </w:pPr>
      <w:sdt>
        <w:sdtPr>
          <w:id w:val="1633520843"/>
          <w:placeholder>
            <w:docPart w:val="F7A98D97FC5E4B34A6FCA3E73B69150F"/>
          </w:placeholder>
          <w:temporary/>
          <w:showingPlcHdr/>
          <w15:appearance w15:val="hidden"/>
        </w:sdtPr>
        <w:sdtContent>
          <w:r w:rsidR="006344A8" w:rsidRPr="00D60069">
            <w:t>Special notes:</w:t>
          </w:r>
        </w:sdtContent>
      </w:sdt>
    </w:p>
    <w:p w14:paraId="7E64D9CE" w14:textId="24252AB0" w:rsidR="002B2D13" w:rsidRPr="00D60069" w:rsidRDefault="003A4DCA">
      <w:r>
        <w:t>None</w:t>
      </w: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7BBC" w14:textId="77777777" w:rsidR="005D3ED4" w:rsidRDefault="005D3ED4">
      <w:pPr>
        <w:spacing w:before="0" w:after="0"/>
      </w:pPr>
      <w:r>
        <w:separator/>
      </w:r>
    </w:p>
  </w:endnote>
  <w:endnote w:type="continuationSeparator" w:id="0">
    <w:p w14:paraId="6132ACF3" w14:textId="77777777" w:rsidR="005D3ED4" w:rsidRDefault="005D3ED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E79E4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12A1" w14:textId="77777777" w:rsidR="005D3ED4" w:rsidRDefault="005D3ED4">
      <w:pPr>
        <w:spacing w:before="0" w:after="0"/>
      </w:pPr>
      <w:r>
        <w:separator/>
      </w:r>
    </w:p>
  </w:footnote>
  <w:footnote w:type="continuationSeparator" w:id="0">
    <w:p w14:paraId="44A7941D" w14:textId="77777777" w:rsidR="005D3ED4" w:rsidRDefault="005D3ED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7092918">
    <w:abstractNumId w:val="2"/>
  </w:num>
  <w:num w:numId="2" w16cid:durableId="983196929">
    <w:abstractNumId w:val="3"/>
  </w:num>
  <w:num w:numId="3" w16cid:durableId="1185631475">
    <w:abstractNumId w:val="1"/>
  </w:num>
  <w:num w:numId="4" w16cid:durableId="1445349634">
    <w:abstractNumId w:val="0"/>
  </w:num>
  <w:num w:numId="5" w16cid:durableId="1410419568">
    <w:abstractNumId w:val="1"/>
    <w:lvlOverride w:ilvl="0">
      <w:startOverride w:val="1"/>
    </w:lvlOverride>
  </w:num>
  <w:num w:numId="6" w16cid:durableId="213327782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55"/>
    <w:rsid w:val="00001033"/>
    <w:rsid w:val="001E0877"/>
    <w:rsid w:val="002B2D13"/>
    <w:rsid w:val="0034721D"/>
    <w:rsid w:val="003A4DCA"/>
    <w:rsid w:val="003D5BF7"/>
    <w:rsid w:val="003F257D"/>
    <w:rsid w:val="005A7328"/>
    <w:rsid w:val="005D3ED4"/>
    <w:rsid w:val="006344A8"/>
    <w:rsid w:val="00690E55"/>
    <w:rsid w:val="00734EEC"/>
    <w:rsid w:val="007F04FA"/>
    <w:rsid w:val="00BC40A4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E59BB8"/>
  <w15:docId w15:val="{3124C955-A92F-4A04-AEDC-968D4828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yus\Downloads\YWCC%20307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96D20C060F4C278D024DD53024C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1B346-DBCF-4FBD-A66C-B7B0EDE25A9D}"/>
      </w:docPartPr>
      <w:docPartBody>
        <w:p w:rsidR="00000000" w:rsidRDefault="00000000">
          <w:pPr>
            <w:pStyle w:val="2996D20C060F4C278D024DD53024C511"/>
          </w:pPr>
          <w:r>
            <w:t>Team Meeting</w:t>
          </w:r>
        </w:p>
      </w:docPartBody>
    </w:docPart>
    <w:docPart>
      <w:docPartPr>
        <w:name w:val="06624C5FEB3649A188667D40585F0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881C9-8FB8-4587-8EA4-E6B9B11C10D8}"/>
      </w:docPartPr>
      <w:docPartBody>
        <w:p w:rsidR="00000000" w:rsidRDefault="00000000">
          <w:pPr>
            <w:pStyle w:val="06624C5FEB3649A188667D40585F0B4C"/>
          </w:pPr>
          <w:r w:rsidRPr="00E048B4">
            <w:t>Meeting called by:</w:t>
          </w:r>
        </w:p>
      </w:docPartBody>
    </w:docPart>
    <w:docPart>
      <w:docPartPr>
        <w:name w:val="4A3B7E9241F344CE8D8803203B780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D4486-B9D7-4075-B2DC-75A5AFCB9F50}"/>
      </w:docPartPr>
      <w:docPartBody>
        <w:p w:rsidR="00000000" w:rsidRDefault="00000000">
          <w:pPr>
            <w:pStyle w:val="4A3B7E9241F344CE8D8803203B780CCA"/>
          </w:pPr>
          <w:r w:rsidRPr="00E048B4">
            <w:t>Type of meeting:</w:t>
          </w:r>
        </w:p>
      </w:docPartBody>
    </w:docPart>
    <w:docPart>
      <w:docPartPr>
        <w:name w:val="7D16A59A82CA48B3A77902E53E372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98052-828E-41C0-8EE5-3648AE1DDFC2}"/>
      </w:docPartPr>
      <w:docPartBody>
        <w:p w:rsidR="00000000" w:rsidRDefault="00000000">
          <w:pPr>
            <w:pStyle w:val="7D16A59A82CA48B3A77902E53E3726C4"/>
          </w:pPr>
          <w:r w:rsidRPr="00E048B4">
            <w:t>Facilitator:</w:t>
          </w:r>
        </w:p>
      </w:docPartBody>
    </w:docPart>
    <w:docPart>
      <w:docPartPr>
        <w:name w:val="DA705F4612DD4DBBB548825858191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1D120-9DE6-473C-8FBA-1C4AFC801E27}"/>
      </w:docPartPr>
      <w:docPartBody>
        <w:p w:rsidR="00000000" w:rsidRDefault="00000000">
          <w:pPr>
            <w:pStyle w:val="DA705F4612DD4DBBB5488258581910A8"/>
          </w:pPr>
          <w:r w:rsidRPr="00E048B4">
            <w:t>Note taker:</w:t>
          </w:r>
        </w:p>
      </w:docPartBody>
    </w:docPart>
    <w:docPart>
      <w:docPartPr>
        <w:name w:val="D3CF43BF053E4095983A94D7DD05F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B3957-9108-44DF-B774-9874932381A9}"/>
      </w:docPartPr>
      <w:docPartBody>
        <w:p w:rsidR="00000000" w:rsidRDefault="00000000">
          <w:pPr>
            <w:pStyle w:val="D3CF43BF053E4095983A94D7DD05FFCA"/>
          </w:pPr>
          <w:r w:rsidRPr="00E048B4">
            <w:t>Timekeeper:</w:t>
          </w:r>
        </w:p>
      </w:docPartBody>
    </w:docPart>
    <w:docPart>
      <w:docPartPr>
        <w:name w:val="B788CC42BCE0420C8B73FA0F6DE33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0CBF7-5D82-4F8E-BD43-59D80678EC68}"/>
      </w:docPartPr>
      <w:docPartBody>
        <w:p w:rsidR="00000000" w:rsidRDefault="00000000">
          <w:pPr>
            <w:pStyle w:val="B788CC42BCE0420C8B73FA0F6DE33A89"/>
          </w:pPr>
          <w:r>
            <w:t>Attendees:</w:t>
          </w:r>
        </w:p>
      </w:docPartBody>
    </w:docPart>
    <w:docPart>
      <w:docPartPr>
        <w:name w:val="49838F59CE1A4800AD7BEF2ABEC11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48DE-DA88-4534-A0F5-BC78D7867F66}"/>
      </w:docPartPr>
      <w:docPartBody>
        <w:p w:rsidR="00000000" w:rsidRDefault="00000000">
          <w:pPr>
            <w:pStyle w:val="49838F59CE1A4800AD7BEF2ABEC11ACD"/>
          </w:pPr>
          <w:r>
            <w:t>Please read:</w:t>
          </w:r>
        </w:p>
      </w:docPartBody>
    </w:docPart>
    <w:docPart>
      <w:docPartPr>
        <w:name w:val="1405D2CF743D48CE819EABB816C88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4FFDF-993F-4EE1-971B-8FAE0051A3AD}"/>
      </w:docPartPr>
      <w:docPartBody>
        <w:p w:rsidR="00000000" w:rsidRDefault="00000000">
          <w:pPr>
            <w:pStyle w:val="1405D2CF743D48CE819EABB816C8884B"/>
          </w:pPr>
          <w:r>
            <w:t>Please bring:</w:t>
          </w:r>
        </w:p>
      </w:docPartBody>
    </w:docPart>
    <w:docPart>
      <w:docPartPr>
        <w:name w:val="BB4FEA19DB614C9F86271022784B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DC1D4-74A2-4943-AFF0-286BEE9335CD}"/>
      </w:docPartPr>
      <w:docPartBody>
        <w:p w:rsidR="00000000" w:rsidRDefault="00000000">
          <w:pPr>
            <w:pStyle w:val="BB4FEA19DB614C9F86271022784B003B"/>
          </w:pPr>
          <w:r>
            <w:t>Enter items to bring here</w:t>
          </w:r>
        </w:p>
      </w:docPartBody>
    </w:docPart>
    <w:docPart>
      <w:docPartPr>
        <w:name w:val="3465EB54AF63458AAB569D16ED863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A8F23-5072-4254-A2AA-B73FA6884589}"/>
      </w:docPartPr>
      <w:docPartBody>
        <w:p w:rsidR="00000000" w:rsidRDefault="00000000">
          <w:pPr>
            <w:pStyle w:val="3465EB54AF63458AAB569D16ED863619"/>
          </w:pPr>
          <w:r>
            <w:t>Minutes</w:t>
          </w:r>
        </w:p>
      </w:docPartBody>
    </w:docPart>
    <w:docPart>
      <w:docPartPr>
        <w:name w:val="30974172A84A41CFBC637A8C85619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5C8B9-57DD-4A43-A773-C907BEA7B698}"/>
      </w:docPartPr>
      <w:docPartBody>
        <w:p w:rsidR="00000000" w:rsidRDefault="00000000">
          <w:pPr>
            <w:pStyle w:val="30974172A84A41CFBC637A8C85619D62"/>
          </w:pPr>
          <w:r>
            <w:t>Agenda item:</w:t>
          </w:r>
        </w:p>
      </w:docPartBody>
    </w:docPart>
    <w:docPart>
      <w:docPartPr>
        <w:name w:val="2B04043FFCC4423681E92ADB6BF15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E9F48-9DB2-4A9C-942B-A917E662EBB2}"/>
      </w:docPartPr>
      <w:docPartBody>
        <w:p w:rsidR="00000000" w:rsidRDefault="00000000">
          <w:pPr>
            <w:pStyle w:val="2B04043FFCC4423681E92ADB6BF158DA"/>
          </w:pPr>
          <w:r>
            <w:t>Presenter:</w:t>
          </w:r>
        </w:p>
      </w:docPartBody>
    </w:docPart>
    <w:docPart>
      <w:docPartPr>
        <w:name w:val="9CF327005C8342D3AEF68000F22A7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D11C1-786E-422A-85A4-64AAC781CACA}"/>
      </w:docPartPr>
      <w:docPartBody>
        <w:p w:rsidR="00000000" w:rsidRDefault="00000000">
          <w:pPr>
            <w:pStyle w:val="9CF327005C8342D3AEF68000F22A70C8"/>
          </w:pPr>
          <w:r>
            <w:t>Discussion:</w:t>
          </w:r>
        </w:p>
      </w:docPartBody>
    </w:docPart>
    <w:docPart>
      <w:docPartPr>
        <w:name w:val="70765BA7DAF04B09B7AD2CC652B64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79747-080C-4266-B9FD-E9E003C45556}"/>
      </w:docPartPr>
      <w:docPartBody>
        <w:p w:rsidR="00000000" w:rsidRDefault="00000000">
          <w:pPr>
            <w:pStyle w:val="70765BA7DAF04B09B7AD2CC652B64B38"/>
          </w:pPr>
          <w:r>
            <w:t xml:space="preserve">To get started right away, just tap any placeholder text (such as this) and start typing to </w:t>
          </w:r>
          <w:r>
            <w:t>replace it with your own.</w:t>
          </w:r>
        </w:p>
      </w:docPartBody>
    </w:docPart>
    <w:docPart>
      <w:docPartPr>
        <w:name w:val="072E18DAB93C438C86781BFAA33D7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8C3DD-7BEC-4675-918C-8B583ACB9F40}"/>
      </w:docPartPr>
      <w:docPartBody>
        <w:p w:rsidR="00000000" w:rsidRDefault="00000000">
          <w:pPr>
            <w:pStyle w:val="072E18DAB93C438C86781BFAA33D79DD"/>
          </w:pPr>
          <w:r>
            <w:t>Conclusions:</w:t>
          </w:r>
        </w:p>
      </w:docPartBody>
    </w:docPart>
    <w:docPart>
      <w:docPartPr>
        <w:name w:val="8BE6660B87F6463F95A36D94271D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C3F10-651F-4778-8F0D-9789767EDA99}"/>
      </w:docPartPr>
      <w:docPartBody>
        <w:p w:rsidR="00000000" w:rsidRDefault="00000000">
          <w:pPr>
            <w:pStyle w:val="8BE6660B87F6463F95A36D94271DDD4E"/>
          </w:pPr>
          <w:r>
            <w:t>Action items</w:t>
          </w:r>
        </w:p>
      </w:docPartBody>
    </w:docPart>
    <w:docPart>
      <w:docPartPr>
        <w:name w:val="C14D6A7F8EC145CEABB6948DF07F8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AC8F-29E7-4B07-9751-E6D8773F2053}"/>
      </w:docPartPr>
      <w:docPartBody>
        <w:p w:rsidR="00000000" w:rsidRDefault="00000000">
          <w:pPr>
            <w:pStyle w:val="C14D6A7F8EC145CEABB6948DF07F8B77"/>
          </w:pPr>
          <w:r>
            <w:t>Person responsible</w:t>
          </w:r>
        </w:p>
      </w:docPartBody>
    </w:docPart>
    <w:docPart>
      <w:docPartPr>
        <w:name w:val="2DC08B64C00A41AC8320CF110CBB3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C3AE6-A399-41F1-976E-5C94921388A1}"/>
      </w:docPartPr>
      <w:docPartBody>
        <w:p w:rsidR="00000000" w:rsidRDefault="00000000">
          <w:pPr>
            <w:pStyle w:val="2DC08B64C00A41AC8320CF110CBB3DB4"/>
          </w:pPr>
          <w:r>
            <w:t>Deadline</w:t>
          </w:r>
        </w:p>
      </w:docPartBody>
    </w:docPart>
    <w:docPart>
      <w:docPartPr>
        <w:name w:val="11A170E4122048A3B59DE6FAC562F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80FE7-1F0D-4DA6-A47C-538B6155168E}"/>
      </w:docPartPr>
      <w:docPartBody>
        <w:p w:rsidR="00000000" w:rsidRDefault="00000000">
          <w:pPr>
            <w:pStyle w:val="11A170E4122048A3B59DE6FAC562F352"/>
          </w:pPr>
          <w:r>
            <w:t>Other Information</w:t>
          </w:r>
        </w:p>
      </w:docPartBody>
    </w:docPart>
    <w:docPart>
      <w:docPartPr>
        <w:name w:val="D8C5AC771E4D41E2B496A8578A965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5BC79-E2EA-4DA3-96DF-0E7DD1A7759B}"/>
      </w:docPartPr>
      <w:docPartBody>
        <w:p w:rsidR="00000000" w:rsidRDefault="00000000">
          <w:pPr>
            <w:pStyle w:val="D8C5AC771E4D41E2B496A8578A9654D0"/>
          </w:pPr>
          <w:r>
            <w:t>Observers:</w:t>
          </w:r>
        </w:p>
      </w:docPartBody>
    </w:docPart>
    <w:docPart>
      <w:docPartPr>
        <w:name w:val="FD9D979885CA4E069B629C81F20D7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38EA-3934-4391-A853-E80511773F49}"/>
      </w:docPartPr>
      <w:docPartBody>
        <w:p w:rsidR="00000000" w:rsidRDefault="00000000">
          <w:pPr>
            <w:pStyle w:val="FD9D979885CA4E069B629C81F20D7315"/>
          </w:pPr>
          <w:r>
            <w:t>Resources:</w:t>
          </w:r>
        </w:p>
      </w:docPartBody>
    </w:docPart>
    <w:docPart>
      <w:docPartPr>
        <w:name w:val="F7A98D97FC5E4B34A6FCA3E73B691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86BB8-BB49-4531-9BA5-38792A5EA157}"/>
      </w:docPartPr>
      <w:docPartBody>
        <w:p w:rsidR="00000000" w:rsidRDefault="00000000">
          <w:pPr>
            <w:pStyle w:val="F7A98D97FC5E4B34A6FCA3E73B69150F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F7"/>
    <w:rsid w:val="000029F7"/>
    <w:rsid w:val="0020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96D20C060F4C278D024DD53024C511">
    <w:name w:val="2996D20C060F4C278D024DD53024C511"/>
  </w:style>
  <w:style w:type="paragraph" w:customStyle="1" w:styleId="E165C134EE444D3BBC47424DF8A3CBEA">
    <w:name w:val="E165C134EE444D3BBC47424DF8A3CBEA"/>
  </w:style>
  <w:style w:type="paragraph" w:customStyle="1" w:styleId="E09BBC703CCF4A5FA6ED6DA902FF93DC">
    <w:name w:val="E09BBC703CCF4A5FA6ED6DA902FF93DC"/>
  </w:style>
  <w:style w:type="paragraph" w:customStyle="1" w:styleId="2F44C4EF8465461FB0E83A4C9C035681">
    <w:name w:val="2F44C4EF8465461FB0E83A4C9C035681"/>
  </w:style>
  <w:style w:type="paragraph" w:customStyle="1" w:styleId="06624C5FEB3649A188667D40585F0B4C">
    <w:name w:val="06624C5FEB3649A188667D40585F0B4C"/>
  </w:style>
  <w:style w:type="paragraph" w:customStyle="1" w:styleId="B9F6BF10D87B4185A18E3AF0F574F351">
    <w:name w:val="B9F6BF10D87B4185A18E3AF0F574F351"/>
  </w:style>
  <w:style w:type="paragraph" w:customStyle="1" w:styleId="4A3B7E9241F344CE8D8803203B780CCA">
    <w:name w:val="4A3B7E9241F344CE8D8803203B780CCA"/>
  </w:style>
  <w:style w:type="paragraph" w:customStyle="1" w:styleId="D2EC68E4F08F4E6F9EE5F01EBAE8C5FB">
    <w:name w:val="D2EC68E4F08F4E6F9EE5F01EBAE8C5FB"/>
  </w:style>
  <w:style w:type="paragraph" w:customStyle="1" w:styleId="7D16A59A82CA48B3A77902E53E3726C4">
    <w:name w:val="7D16A59A82CA48B3A77902E53E3726C4"/>
  </w:style>
  <w:style w:type="paragraph" w:customStyle="1" w:styleId="00E9C40681F8409E9CB2D2FA34906061">
    <w:name w:val="00E9C40681F8409E9CB2D2FA34906061"/>
  </w:style>
  <w:style w:type="paragraph" w:customStyle="1" w:styleId="DA705F4612DD4DBBB5488258581910A8">
    <w:name w:val="DA705F4612DD4DBBB5488258581910A8"/>
  </w:style>
  <w:style w:type="paragraph" w:customStyle="1" w:styleId="18FBFAF4CC21498CA5EC565A540B192E">
    <w:name w:val="18FBFAF4CC21498CA5EC565A540B192E"/>
  </w:style>
  <w:style w:type="paragraph" w:customStyle="1" w:styleId="D3CF43BF053E4095983A94D7DD05FFCA">
    <w:name w:val="D3CF43BF053E4095983A94D7DD05FFCA"/>
  </w:style>
  <w:style w:type="paragraph" w:customStyle="1" w:styleId="083D24F91C564CAB9A419BF161BFBE9F">
    <w:name w:val="083D24F91C564CAB9A419BF161BFBE9F"/>
  </w:style>
  <w:style w:type="paragraph" w:customStyle="1" w:styleId="B788CC42BCE0420C8B73FA0F6DE33A89">
    <w:name w:val="B788CC42BCE0420C8B73FA0F6DE33A89"/>
  </w:style>
  <w:style w:type="paragraph" w:customStyle="1" w:styleId="872EF283A2F44A4BBAC4D60A9DC610FA">
    <w:name w:val="872EF283A2F44A4BBAC4D60A9DC610FA"/>
  </w:style>
  <w:style w:type="paragraph" w:customStyle="1" w:styleId="49838F59CE1A4800AD7BEF2ABEC11ACD">
    <w:name w:val="49838F59CE1A4800AD7BEF2ABEC11ACD"/>
  </w:style>
  <w:style w:type="paragraph" w:customStyle="1" w:styleId="46721E4ABBD545DD894A26D0738E2A2E">
    <w:name w:val="46721E4ABBD545DD894A26D0738E2A2E"/>
  </w:style>
  <w:style w:type="paragraph" w:customStyle="1" w:styleId="1405D2CF743D48CE819EABB816C8884B">
    <w:name w:val="1405D2CF743D48CE819EABB816C8884B"/>
  </w:style>
  <w:style w:type="paragraph" w:customStyle="1" w:styleId="BB4FEA19DB614C9F86271022784B003B">
    <w:name w:val="BB4FEA19DB614C9F86271022784B003B"/>
  </w:style>
  <w:style w:type="paragraph" w:customStyle="1" w:styleId="3465EB54AF63458AAB569D16ED863619">
    <w:name w:val="3465EB54AF63458AAB569D16ED863619"/>
  </w:style>
  <w:style w:type="paragraph" w:customStyle="1" w:styleId="3C7D2A20DE4D468A9E524F838BAD0FC5">
    <w:name w:val="3C7D2A20DE4D468A9E524F838BAD0FC5"/>
  </w:style>
  <w:style w:type="paragraph" w:customStyle="1" w:styleId="2F48A9675A544358A958C5962CF93ADD">
    <w:name w:val="2F48A9675A544358A958C5962CF93ADD"/>
  </w:style>
  <w:style w:type="paragraph" w:customStyle="1" w:styleId="292F90A5A785425387257B459C053171">
    <w:name w:val="292F90A5A785425387257B459C053171"/>
  </w:style>
  <w:style w:type="paragraph" w:customStyle="1" w:styleId="4CAFD483594849FD86B4344D6397B59A">
    <w:name w:val="4CAFD483594849FD86B4344D6397B59A"/>
  </w:style>
  <w:style w:type="paragraph" w:customStyle="1" w:styleId="0EB39B7BBB1C4C7FA5EDDA7EF13856FE">
    <w:name w:val="0EB39B7BBB1C4C7FA5EDDA7EF13856FE"/>
  </w:style>
  <w:style w:type="paragraph" w:customStyle="1" w:styleId="4FCA88C230914C3585D5AC9E8E7ECD03">
    <w:name w:val="4FCA88C230914C3585D5AC9E8E7ECD03"/>
  </w:style>
  <w:style w:type="paragraph" w:customStyle="1" w:styleId="964A003766944736BE0C08CB68DFF32F">
    <w:name w:val="964A003766944736BE0C08CB68DFF32F"/>
  </w:style>
  <w:style w:type="paragraph" w:customStyle="1" w:styleId="42E6CD869A244064A7CA584DB020657A">
    <w:name w:val="42E6CD869A244064A7CA584DB020657A"/>
  </w:style>
  <w:style w:type="paragraph" w:customStyle="1" w:styleId="3B601339FDB945CFA2149C6DF267733E">
    <w:name w:val="3B601339FDB945CFA2149C6DF267733E"/>
  </w:style>
  <w:style w:type="paragraph" w:customStyle="1" w:styleId="03FB6EC7DE8B4058B79E5EDC77FF2FD0">
    <w:name w:val="03FB6EC7DE8B4058B79E5EDC77FF2FD0"/>
  </w:style>
  <w:style w:type="paragraph" w:customStyle="1" w:styleId="F6DB0D9152724C849583EE0BBC6E03BA">
    <w:name w:val="F6DB0D9152724C849583EE0BBC6E03BA"/>
  </w:style>
  <w:style w:type="paragraph" w:customStyle="1" w:styleId="6B72A679972942BEBA95830D10388C49">
    <w:name w:val="6B72A679972942BEBA95830D10388C49"/>
  </w:style>
  <w:style w:type="paragraph" w:customStyle="1" w:styleId="92AEA6E201874BB8988458DE7EFFF2F9">
    <w:name w:val="92AEA6E201874BB8988458DE7EFFF2F9"/>
  </w:style>
  <w:style w:type="paragraph" w:customStyle="1" w:styleId="FCC0CF26A1A34A6CB86778D564F8AE47">
    <w:name w:val="FCC0CF26A1A34A6CB86778D564F8AE47"/>
  </w:style>
  <w:style w:type="paragraph" w:customStyle="1" w:styleId="46E1EA5A645B43D68170C257B43DA576">
    <w:name w:val="46E1EA5A645B43D68170C257B43DA576"/>
  </w:style>
  <w:style w:type="paragraph" w:customStyle="1" w:styleId="25F9DF6ACD0A4BA7AD8BB36F46C37016">
    <w:name w:val="25F9DF6ACD0A4BA7AD8BB36F46C37016"/>
  </w:style>
  <w:style w:type="paragraph" w:customStyle="1" w:styleId="74383FDCF9CE4BE4BCAB63C35C423D07">
    <w:name w:val="74383FDCF9CE4BE4BCAB63C35C423D07"/>
  </w:style>
  <w:style w:type="paragraph" w:customStyle="1" w:styleId="C7BC3A09679244B9A21A66D992147B4F">
    <w:name w:val="C7BC3A09679244B9A21A66D992147B4F"/>
  </w:style>
  <w:style w:type="paragraph" w:customStyle="1" w:styleId="FD55696A1EEA40EE920E3F8FD2E11F13">
    <w:name w:val="FD55696A1EEA40EE920E3F8FD2E11F13"/>
  </w:style>
  <w:style w:type="paragraph" w:customStyle="1" w:styleId="F449FB4D9DB44D95AE28A4AF4CEF05E0">
    <w:name w:val="F449FB4D9DB44D95AE28A4AF4CEF05E0"/>
  </w:style>
  <w:style w:type="paragraph" w:customStyle="1" w:styleId="30974172A84A41CFBC637A8C85619D62">
    <w:name w:val="30974172A84A41CFBC637A8C85619D62"/>
  </w:style>
  <w:style w:type="paragraph" w:customStyle="1" w:styleId="85BF221B3EDE40D19F6D1CFA7FD9F8B7">
    <w:name w:val="85BF221B3EDE40D19F6D1CFA7FD9F8B7"/>
  </w:style>
  <w:style w:type="paragraph" w:customStyle="1" w:styleId="2B04043FFCC4423681E92ADB6BF158DA">
    <w:name w:val="2B04043FFCC4423681E92ADB6BF158DA"/>
  </w:style>
  <w:style w:type="paragraph" w:customStyle="1" w:styleId="16BA8606C02049E1B413BF2BB98EC463">
    <w:name w:val="16BA8606C02049E1B413BF2BB98EC463"/>
  </w:style>
  <w:style w:type="paragraph" w:customStyle="1" w:styleId="9CF327005C8342D3AEF68000F22A70C8">
    <w:name w:val="9CF327005C8342D3AEF68000F22A70C8"/>
  </w:style>
  <w:style w:type="paragraph" w:customStyle="1" w:styleId="70765BA7DAF04B09B7AD2CC652B64B38">
    <w:name w:val="70765BA7DAF04B09B7AD2CC652B64B38"/>
  </w:style>
  <w:style w:type="paragraph" w:customStyle="1" w:styleId="072E18DAB93C438C86781BFAA33D79DD">
    <w:name w:val="072E18DAB93C438C86781BFAA33D79DD"/>
  </w:style>
  <w:style w:type="paragraph" w:customStyle="1" w:styleId="004DA280FE984B3A806203B1BBA6F9D4">
    <w:name w:val="004DA280FE984B3A806203B1BBA6F9D4"/>
  </w:style>
  <w:style w:type="paragraph" w:customStyle="1" w:styleId="8BE6660B87F6463F95A36D94271DDD4E">
    <w:name w:val="8BE6660B87F6463F95A36D94271DDD4E"/>
  </w:style>
  <w:style w:type="paragraph" w:customStyle="1" w:styleId="C14D6A7F8EC145CEABB6948DF07F8B77">
    <w:name w:val="C14D6A7F8EC145CEABB6948DF07F8B77"/>
  </w:style>
  <w:style w:type="paragraph" w:customStyle="1" w:styleId="2DC08B64C00A41AC8320CF110CBB3DB4">
    <w:name w:val="2DC08B64C00A41AC8320CF110CBB3DB4"/>
  </w:style>
  <w:style w:type="paragraph" w:customStyle="1" w:styleId="B66FC38BFB24468DB28B7A864B4DED4F">
    <w:name w:val="B66FC38BFB24468DB28B7A864B4DED4F"/>
  </w:style>
  <w:style w:type="paragraph" w:customStyle="1" w:styleId="B181BB6AB5744588964ED08A2278EAD1">
    <w:name w:val="B181BB6AB5744588964ED08A2278EAD1"/>
  </w:style>
  <w:style w:type="paragraph" w:customStyle="1" w:styleId="C54DE09D4AEB42B5B84CAC7F38BC6A1C">
    <w:name w:val="C54DE09D4AEB42B5B84CAC7F38BC6A1C"/>
  </w:style>
  <w:style w:type="paragraph" w:customStyle="1" w:styleId="76B813B8B4A24D11B7D7A9662027C464">
    <w:name w:val="76B813B8B4A24D11B7D7A9662027C464"/>
  </w:style>
  <w:style w:type="paragraph" w:customStyle="1" w:styleId="9A363A539FC1432D8D66BE91735F6775">
    <w:name w:val="9A363A539FC1432D8D66BE91735F6775"/>
  </w:style>
  <w:style w:type="paragraph" w:customStyle="1" w:styleId="CC753BAE53C24F9493AF446C59F67566">
    <w:name w:val="CC753BAE53C24F9493AF446C59F67566"/>
  </w:style>
  <w:style w:type="paragraph" w:customStyle="1" w:styleId="52B193F5CB1D486ABC39F84E6304689C">
    <w:name w:val="52B193F5CB1D486ABC39F84E6304689C"/>
  </w:style>
  <w:style w:type="paragraph" w:customStyle="1" w:styleId="A15DC363F9544AE6B2979386BF5A2887">
    <w:name w:val="A15DC363F9544AE6B2979386BF5A2887"/>
  </w:style>
  <w:style w:type="paragraph" w:customStyle="1" w:styleId="418183E06C0642798C39E87374FB1724">
    <w:name w:val="418183E06C0642798C39E87374FB1724"/>
  </w:style>
  <w:style w:type="paragraph" w:customStyle="1" w:styleId="4263C608961F4412872865275511286A">
    <w:name w:val="4263C608961F4412872865275511286A"/>
  </w:style>
  <w:style w:type="paragraph" w:customStyle="1" w:styleId="140A7A3428F44121826818CD77878FB0">
    <w:name w:val="140A7A3428F44121826818CD77878FB0"/>
  </w:style>
  <w:style w:type="paragraph" w:customStyle="1" w:styleId="7E9BDE10392C4515BA96A9C8AA04736A">
    <w:name w:val="7E9BDE10392C4515BA96A9C8AA04736A"/>
  </w:style>
  <w:style w:type="paragraph" w:customStyle="1" w:styleId="4C51EA90958B48BC8218DE1D8543B289">
    <w:name w:val="4C51EA90958B48BC8218DE1D8543B289"/>
  </w:style>
  <w:style w:type="paragraph" w:customStyle="1" w:styleId="596DB039D4AC461DAF9B223EB103D0AB">
    <w:name w:val="596DB039D4AC461DAF9B223EB103D0AB"/>
  </w:style>
  <w:style w:type="paragraph" w:customStyle="1" w:styleId="2F0F7611E9814D2DB2DFE3BD30B7450E">
    <w:name w:val="2F0F7611E9814D2DB2DFE3BD30B7450E"/>
  </w:style>
  <w:style w:type="paragraph" w:customStyle="1" w:styleId="A51831AE0BD14BE48EF304C5E2010BDA">
    <w:name w:val="A51831AE0BD14BE48EF304C5E2010BDA"/>
  </w:style>
  <w:style w:type="paragraph" w:customStyle="1" w:styleId="F6AE7F96C98644FB827A002729FB209C">
    <w:name w:val="F6AE7F96C98644FB827A002729FB209C"/>
  </w:style>
  <w:style w:type="paragraph" w:customStyle="1" w:styleId="155B5AE61F2A4874B7FC21CE4B99F32F">
    <w:name w:val="155B5AE61F2A4874B7FC21CE4B99F32F"/>
  </w:style>
  <w:style w:type="paragraph" w:customStyle="1" w:styleId="FFF5F4CFF863469C94D4A3F685FF00F2">
    <w:name w:val="FFF5F4CFF863469C94D4A3F685FF00F2"/>
  </w:style>
  <w:style w:type="paragraph" w:customStyle="1" w:styleId="EC4A7F5C1972440CA4C59201856885FC">
    <w:name w:val="EC4A7F5C1972440CA4C59201856885FC"/>
  </w:style>
  <w:style w:type="paragraph" w:customStyle="1" w:styleId="CFE6CB57D8C343F497D705622DFDFEB7">
    <w:name w:val="CFE6CB57D8C343F497D705622DFDFEB7"/>
  </w:style>
  <w:style w:type="paragraph" w:customStyle="1" w:styleId="AF6BCE44FE2343EE9813BFD03E87A151">
    <w:name w:val="AF6BCE44FE2343EE9813BFD03E87A151"/>
  </w:style>
  <w:style w:type="paragraph" w:customStyle="1" w:styleId="EBC6FFEEA49D421DA6D42A58C29DF39E">
    <w:name w:val="EBC6FFEEA49D421DA6D42A58C29DF39E"/>
  </w:style>
  <w:style w:type="paragraph" w:customStyle="1" w:styleId="9E0BDB2D4E0A4C40AE0B1E55A2281350">
    <w:name w:val="9E0BDB2D4E0A4C40AE0B1E55A2281350"/>
  </w:style>
  <w:style w:type="paragraph" w:customStyle="1" w:styleId="EA7A90BB3B8C438291E2255D22EB5254">
    <w:name w:val="EA7A90BB3B8C438291E2255D22EB5254"/>
  </w:style>
  <w:style w:type="paragraph" w:customStyle="1" w:styleId="7AEA0D45870F48E3979605861F6E44CA">
    <w:name w:val="7AEA0D45870F48E3979605861F6E44CA"/>
  </w:style>
  <w:style w:type="paragraph" w:customStyle="1" w:styleId="89B368CDB9AE4A838D1319EEB21DBA77">
    <w:name w:val="89B368CDB9AE4A838D1319EEB21DBA77"/>
  </w:style>
  <w:style w:type="paragraph" w:customStyle="1" w:styleId="88BB15AF850849668747102E07400EA3">
    <w:name w:val="88BB15AF850849668747102E07400EA3"/>
  </w:style>
  <w:style w:type="paragraph" w:customStyle="1" w:styleId="5A2CCF700072426D8E9BE89E1C78A85B">
    <w:name w:val="5A2CCF700072426D8E9BE89E1C78A85B"/>
  </w:style>
  <w:style w:type="paragraph" w:customStyle="1" w:styleId="11A170E4122048A3B59DE6FAC562F352">
    <w:name w:val="11A170E4122048A3B59DE6FAC562F352"/>
  </w:style>
  <w:style w:type="paragraph" w:customStyle="1" w:styleId="D8C5AC771E4D41E2B496A8578A9654D0">
    <w:name w:val="D8C5AC771E4D41E2B496A8578A9654D0"/>
  </w:style>
  <w:style w:type="paragraph" w:customStyle="1" w:styleId="1935CB5DFA7545CE9B41B4D264BF44B1">
    <w:name w:val="1935CB5DFA7545CE9B41B4D264BF44B1"/>
  </w:style>
  <w:style w:type="paragraph" w:customStyle="1" w:styleId="FD9D979885CA4E069B629C81F20D7315">
    <w:name w:val="FD9D979885CA4E069B629C81F20D7315"/>
  </w:style>
  <w:style w:type="paragraph" w:customStyle="1" w:styleId="E8E189D7637946EEA20AE581FE88874E">
    <w:name w:val="E8E189D7637946EEA20AE581FE88874E"/>
  </w:style>
  <w:style w:type="paragraph" w:customStyle="1" w:styleId="F7A98D97FC5E4B34A6FCA3E73B69150F">
    <w:name w:val="F7A98D97FC5E4B34A6FCA3E73B69150F"/>
  </w:style>
  <w:style w:type="paragraph" w:customStyle="1" w:styleId="59C84CDD7BF64D4AB757F2DB6808E858">
    <w:name w:val="59C84CDD7BF64D4AB757F2DB6808E858"/>
  </w:style>
  <w:style w:type="paragraph" w:customStyle="1" w:styleId="D3585C4F069D4501ABC153C28667A4E5">
    <w:name w:val="D3585C4F069D4501ABC153C28667A4E5"/>
    <w:rsid w:val="000029F7"/>
  </w:style>
  <w:style w:type="paragraph" w:customStyle="1" w:styleId="6E6186F0D0174303A3599B7C5021DAE0">
    <w:name w:val="6E6186F0D0174303A3599B7C5021DAE0"/>
    <w:rsid w:val="000029F7"/>
  </w:style>
  <w:style w:type="paragraph" w:customStyle="1" w:styleId="D9BF4115022B46D8A1A28D05B2CF9A54">
    <w:name w:val="D9BF4115022B46D8A1A28D05B2CF9A54"/>
    <w:rsid w:val="000029F7"/>
  </w:style>
  <w:style w:type="paragraph" w:customStyle="1" w:styleId="5C8464DCBA07439F81AEB29A1F5DBE1D">
    <w:name w:val="5C8464DCBA07439F81AEB29A1F5DBE1D"/>
    <w:rsid w:val="000029F7"/>
  </w:style>
  <w:style w:type="paragraph" w:customStyle="1" w:styleId="DB4E4CD52E274972A4A6BAF3A2D623B2">
    <w:name w:val="DB4E4CD52E274972A4A6BAF3A2D623B2"/>
    <w:rsid w:val="00002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</Template>
  <TotalTime>4120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Kumar, Aayush</cp:lastModifiedBy>
  <cp:revision>1</cp:revision>
  <dcterms:created xsi:type="dcterms:W3CDTF">2022-11-11T18:20:00Z</dcterms:created>
  <dcterms:modified xsi:type="dcterms:W3CDTF">2022-11-14T15:00:00Z</dcterms:modified>
  <cp:version/>
</cp:coreProperties>
</file>