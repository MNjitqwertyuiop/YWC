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2952B8C1" w14:textId="77777777" w:rsidTr="001E0877">
        <w:tc>
          <w:tcPr>
            <w:tcW w:w="7650" w:type="dxa"/>
          </w:tcPr>
          <w:p w14:paraId="481AD83E" w14:textId="77777777" w:rsidR="002B2D13" w:rsidRPr="00D60069" w:rsidRDefault="00000000">
            <w:pPr>
              <w:pStyle w:val="Title"/>
            </w:pPr>
            <w:sdt>
              <w:sdtPr>
                <w:id w:val="-1086378735"/>
                <w:placeholder>
                  <w:docPart w:val="E57DA862A9014AA79944FB0C4AC306EB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p w14:paraId="48E6AAE6" w14:textId="6CEEACE5" w:rsidR="00D62E01" w:rsidRPr="00D60069" w:rsidRDefault="002B01DA">
            <w:pPr>
              <w:pStyle w:val="Heading3"/>
            </w:pPr>
            <w:r>
              <w:t>11/25</w:t>
            </w:r>
          </w:p>
          <w:p w14:paraId="5437145E" w14:textId="11EA6FC5" w:rsidR="00D62E01" w:rsidRPr="00D60069" w:rsidRDefault="002B01DA">
            <w:pPr>
              <w:pStyle w:val="Heading3"/>
            </w:pPr>
            <w:r>
              <w:t>5:00-5:45</w:t>
            </w:r>
          </w:p>
          <w:p w14:paraId="601539AE" w14:textId="3CDDEE6A" w:rsidR="002B2D13" w:rsidRPr="00D60069" w:rsidRDefault="002B01DA" w:rsidP="00D62E01">
            <w:pPr>
              <w:pStyle w:val="Heading3"/>
            </w:pPr>
            <w:proofErr w:type="gramStart"/>
            <w:r>
              <w:t>Online(</w:t>
            </w:r>
            <w:proofErr w:type="gramEnd"/>
            <w:r>
              <w:t>Discord)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70BF978F" w14:textId="77777777" w:rsidTr="00E048B4">
        <w:sdt>
          <w:sdtPr>
            <w:id w:val="834805806"/>
            <w:placeholder>
              <w:docPart w:val="BCC4FD16B3C444329975965720F4938F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  <w:tcMar>
                  <w:top w:w="144" w:type="dxa"/>
                </w:tcMar>
              </w:tcPr>
              <w:p w14:paraId="65869735" w14:textId="77777777"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7763B6F3" w14:textId="610EB394" w:rsidR="002B2D13" w:rsidRPr="00D60069" w:rsidRDefault="002B01DA" w:rsidP="00D60069">
            <w:pPr>
              <w:spacing w:after="80"/>
            </w:pPr>
            <w:r>
              <w:t>Mathew</w:t>
            </w:r>
          </w:p>
        </w:tc>
        <w:tc>
          <w:tcPr>
            <w:tcW w:w="1779" w:type="dxa"/>
            <w:tcMar>
              <w:top w:w="144" w:type="dxa"/>
            </w:tcMar>
          </w:tcPr>
          <w:p w14:paraId="476E7B4B" w14:textId="77777777" w:rsidR="002B2D13" w:rsidRPr="00D60069" w:rsidRDefault="00000000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8DB6A1773D6345C2BF0C35224FA22248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747CBF30" w14:textId="2B66431D" w:rsidR="002B2D13" w:rsidRPr="00D60069" w:rsidRDefault="002B01DA" w:rsidP="00D60069">
            <w:pPr>
              <w:spacing w:after="80"/>
            </w:pPr>
            <w:r>
              <w:t>Online (discord)</w:t>
            </w:r>
          </w:p>
        </w:tc>
      </w:tr>
      <w:tr w:rsidR="002B2D13" w:rsidRPr="00D60069" w14:paraId="35346D50" w14:textId="77777777" w:rsidTr="00E048B4">
        <w:sdt>
          <w:sdtPr>
            <w:id w:val="-906145096"/>
            <w:placeholder>
              <w:docPart w:val="8DD4E0D6684449DCBF059058EC64C4EA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</w:tcPr>
              <w:p w14:paraId="0126445C" w14:textId="77777777"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34193731" w14:textId="134F9B8A" w:rsidR="002B2D13" w:rsidRPr="00D60069" w:rsidRDefault="002B01DA" w:rsidP="00D60069">
            <w:pPr>
              <w:spacing w:after="80"/>
            </w:pPr>
            <w:proofErr w:type="spellStart"/>
            <w:r>
              <w:t>Davetivo</w:t>
            </w:r>
            <w:proofErr w:type="spellEnd"/>
          </w:p>
        </w:tc>
        <w:tc>
          <w:tcPr>
            <w:tcW w:w="1779" w:type="dxa"/>
          </w:tcPr>
          <w:p w14:paraId="46672E5D" w14:textId="77777777" w:rsidR="002B2D13" w:rsidRPr="00D60069" w:rsidRDefault="00000000" w:rsidP="00D60069">
            <w:pPr>
              <w:pStyle w:val="Heading2"/>
              <w:spacing w:after="80"/>
              <w:outlineLvl w:val="1"/>
            </w:pPr>
            <w:sdt>
              <w:sdtPr>
                <w:id w:val="795647141"/>
                <w:placeholder>
                  <w:docPart w:val="8F76942D1B1643FBBDC210924542A1F6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7F6A89C6" w14:textId="55DE8971" w:rsidR="002B2D13" w:rsidRPr="00D60069" w:rsidRDefault="002B01DA" w:rsidP="00D60069">
            <w:pPr>
              <w:spacing w:after="80"/>
            </w:pPr>
            <w:r>
              <w:t xml:space="preserve">Aayush </w:t>
            </w:r>
          </w:p>
        </w:tc>
      </w:tr>
      <w:tr w:rsidR="002B2D13" w:rsidRPr="00D60069" w14:paraId="3CBD3520" w14:textId="77777777" w:rsidTr="00E048B4">
        <w:tc>
          <w:tcPr>
            <w:tcW w:w="1946" w:type="dxa"/>
          </w:tcPr>
          <w:p w14:paraId="37525D9F" w14:textId="77777777" w:rsidR="002B2D13" w:rsidRPr="00D60069" w:rsidRDefault="00000000" w:rsidP="00D60069">
            <w:pPr>
              <w:pStyle w:val="Heading2"/>
              <w:spacing w:after="80"/>
              <w:outlineLvl w:val="1"/>
            </w:pPr>
            <w:sdt>
              <w:sdtPr>
                <w:id w:val="-1232768380"/>
                <w:placeholder>
                  <w:docPart w:val="E803A14D10784C86AB8DDDC4DAAF5372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14:paraId="6DDE6225" w14:textId="24EAB1F5" w:rsidR="002B2D13" w:rsidRPr="00D60069" w:rsidRDefault="002B2D13" w:rsidP="00D60069">
            <w:pPr>
              <w:spacing w:after="80"/>
            </w:pPr>
          </w:p>
        </w:tc>
        <w:tc>
          <w:tcPr>
            <w:tcW w:w="1779" w:type="dxa"/>
          </w:tcPr>
          <w:p w14:paraId="076806ED" w14:textId="77777777" w:rsidR="002B2D13" w:rsidRPr="00D60069" w:rsidRDefault="002B2D13" w:rsidP="00D60069">
            <w:pPr>
              <w:pStyle w:val="Heading2"/>
              <w:spacing w:after="80"/>
              <w:outlineLvl w:val="1"/>
            </w:pPr>
          </w:p>
        </w:tc>
        <w:tc>
          <w:tcPr>
            <w:tcW w:w="3315" w:type="dxa"/>
          </w:tcPr>
          <w:p w14:paraId="3CDE71B6" w14:textId="77777777" w:rsidR="002B2D13" w:rsidRPr="00D60069" w:rsidRDefault="002B2D13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426BAA7D" w14:textId="77777777" w:rsidTr="00E048B4">
        <w:tc>
          <w:tcPr>
            <w:tcW w:w="1980" w:type="dxa"/>
            <w:tcMar>
              <w:top w:w="144" w:type="dxa"/>
            </w:tcMar>
          </w:tcPr>
          <w:p w14:paraId="41ABD694" w14:textId="77777777" w:rsidR="002B2D13" w:rsidRPr="00D60069" w:rsidRDefault="00000000">
            <w:pPr>
              <w:pStyle w:val="Heading2"/>
            </w:pPr>
            <w:sdt>
              <w:sdtPr>
                <w:id w:val="1643469904"/>
                <w:placeholder>
                  <w:docPart w:val="0E1061E13B584C08803486E07D355F3E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7853D051" w14:textId="595444B9" w:rsidR="002B2D13" w:rsidRPr="00D60069" w:rsidRDefault="002B01DA" w:rsidP="00D62E01">
            <w:proofErr w:type="spellStart"/>
            <w:r>
              <w:t>Davetivo</w:t>
            </w:r>
            <w:proofErr w:type="spellEnd"/>
            <w:r>
              <w:t>, Mathew, Aayush</w:t>
            </w:r>
          </w:p>
        </w:tc>
      </w:tr>
      <w:tr w:rsidR="002B2D13" w:rsidRPr="00D60069" w14:paraId="3C38B6E6" w14:textId="77777777" w:rsidTr="00E048B4">
        <w:tc>
          <w:tcPr>
            <w:tcW w:w="1980" w:type="dxa"/>
          </w:tcPr>
          <w:p w14:paraId="37784903" w14:textId="77777777" w:rsidR="002B2D13" w:rsidRPr="00D60069" w:rsidRDefault="00000000">
            <w:pPr>
              <w:pStyle w:val="Heading2"/>
            </w:pPr>
            <w:sdt>
              <w:sdtPr>
                <w:id w:val="-1255275818"/>
                <w:placeholder>
                  <w:docPart w:val="F05C6462F12247F7A08325BF253096D2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Please read:</w:t>
                </w:r>
              </w:sdtContent>
            </w:sdt>
          </w:p>
        </w:tc>
        <w:tc>
          <w:tcPr>
            <w:tcW w:w="8244" w:type="dxa"/>
          </w:tcPr>
          <w:p w14:paraId="1C95DC7F" w14:textId="099909A4" w:rsidR="002B2D13" w:rsidRPr="00D60069" w:rsidRDefault="002B01DA">
            <w:r>
              <w:t>Slides</w:t>
            </w:r>
          </w:p>
        </w:tc>
      </w:tr>
      <w:tr w:rsidR="002B2D13" w:rsidRPr="00D60069" w14:paraId="69721307" w14:textId="77777777" w:rsidTr="00E048B4">
        <w:tc>
          <w:tcPr>
            <w:tcW w:w="1980" w:type="dxa"/>
          </w:tcPr>
          <w:p w14:paraId="66CD6953" w14:textId="77777777" w:rsidR="002B2D13" w:rsidRPr="00D60069" w:rsidRDefault="00000000">
            <w:pPr>
              <w:pStyle w:val="Heading2"/>
            </w:pPr>
            <w:sdt>
              <w:sdtPr>
                <w:id w:val="681237791"/>
                <w:placeholder>
                  <w:docPart w:val="1FD3F34BAF114D94B3201455C42C0465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Please bring:</w:t>
                </w:r>
              </w:sdtContent>
            </w:sdt>
          </w:p>
        </w:tc>
        <w:tc>
          <w:tcPr>
            <w:tcW w:w="8244" w:type="dxa"/>
          </w:tcPr>
          <w:p w14:paraId="714E71D6" w14:textId="00FABC2A" w:rsidR="002B2D13" w:rsidRPr="00D60069" w:rsidRDefault="002B01DA" w:rsidP="00D62E01">
            <w:r>
              <w:t>Completed slides</w:t>
            </w:r>
          </w:p>
        </w:tc>
      </w:tr>
    </w:tbl>
    <w:sdt>
      <w:sdtPr>
        <w:id w:val="-2901889"/>
        <w:placeholder>
          <w:docPart w:val="AD98116CAA9B4EAABE672B10FCD7B45A"/>
        </w:placeholder>
        <w:temporary/>
        <w:showingPlcHdr/>
        <w15:appearance w15:val="hidden"/>
      </w:sdtPr>
      <w:sdtContent>
        <w:p w14:paraId="5850F026" w14:textId="77777777"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2AF35552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3419BE44" w14:textId="77777777" w:rsidR="002B2D13" w:rsidRPr="00D60069" w:rsidRDefault="00000000">
            <w:pPr>
              <w:pStyle w:val="Heading2"/>
            </w:pPr>
            <w:sdt>
              <w:sdtPr>
                <w:id w:val="90904773"/>
                <w:placeholder>
                  <w:docPart w:val="6D98869E538D40019D231A2217976F3B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5AA51616" w14:textId="0DF5E5D1" w:rsidR="002B2D13" w:rsidRPr="00D60069" w:rsidRDefault="002B01DA">
            <w:r>
              <w:t>Topics distribution among group</w:t>
            </w:r>
          </w:p>
        </w:tc>
        <w:tc>
          <w:tcPr>
            <w:tcW w:w="1324" w:type="dxa"/>
          </w:tcPr>
          <w:p w14:paraId="0A4D2C9A" w14:textId="77777777" w:rsidR="002B2D13" w:rsidRPr="00D60069" w:rsidRDefault="00000000">
            <w:pPr>
              <w:pStyle w:val="Heading2"/>
            </w:pPr>
            <w:sdt>
              <w:sdtPr>
                <w:id w:val="1737199064"/>
                <w:placeholder>
                  <w:docPart w:val="AD80E6BF06094EB6979CC533EF17E69D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4DB4C4EB" w14:textId="0127B41F" w:rsidR="002B2D13" w:rsidRPr="00D60069" w:rsidRDefault="002B01DA">
            <w:r>
              <w:t>Mathew</w:t>
            </w:r>
          </w:p>
        </w:tc>
      </w:tr>
    </w:tbl>
    <w:p w14:paraId="541CFE7C" w14:textId="77777777" w:rsidR="002B2D13" w:rsidRPr="00D60069" w:rsidRDefault="00000000">
      <w:pPr>
        <w:pStyle w:val="Heading4"/>
      </w:pPr>
      <w:sdt>
        <w:sdtPr>
          <w:id w:val="-391195506"/>
          <w:placeholder>
            <w:docPart w:val="6622A400C77E49D6BC702A71671E7302"/>
          </w:placeholder>
          <w:temporary/>
          <w:showingPlcHdr/>
          <w15:appearance w15:val="hidden"/>
        </w:sdtPr>
        <w:sdtContent>
          <w:r w:rsidR="006344A8" w:rsidRPr="00D60069">
            <w:t>Discussion:</w:t>
          </w:r>
        </w:sdtContent>
      </w:sdt>
    </w:p>
    <w:p w14:paraId="775BB0C3" w14:textId="470A4128" w:rsidR="002B2D13" w:rsidRPr="00D60069" w:rsidRDefault="002B01DA">
      <w:r>
        <w:t xml:space="preserve">We started off by discussing the different topics which were the different databases we are comparing </w:t>
      </w:r>
      <w:proofErr w:type="gramStart"/>
      <w:r>
        <w:t>in order to</w:t>
      </w:r>
      <w:proofErr w:type="gramEnd"/>
      <w:r>
        <w:t xml:space="preserve"> conclude which one would be the best to use for our scenario. For this we looked at the pros and Cons for each </w:t>
      </w:r>
      <w:proofErr w:type="gramStart"/>
      <w:r>
        <w:t>one of</w:t>
      </w:r>
      <w:proofErr w:type="gramEnd"/>
      <w:r>
        <w:t xml:space="preserve"> them, and based it off of what our company needs most and is essentially looking for.</w:t>
      </w:r>
    </w:p>
    <w:p w14:paraId="13992141" w14:textId="77777777" w:rsidR="002B2D13" w:rsidRPr="00D60069" w:rsidRDefault="00000000">
      <w:pPr>
        <w:pStyle w:val="Heading4"/>
      </w:pPr>
      <w:sdt>
        <w:sdtPr>
          <w:id w:val="1574465788"/>
          <w:placeholder>
            <w:docPart w:val="85629E97760244B0AAB5EC79E6B4D892"/>
          </w:placeholder>
          <w:temporary/>
          <w:showingPlcHdr/>
          <w15:appearance w15:val="hidden"/>
        </w:sdtPr>
        <w:sdtContent>
          <w:r w:rsidR="006344A8" w:rsidRPr="00D60069">
            <w:t>Conclusions:</w:t>
          </w:r>
        </w:sdtContent>
      </w:sdt>
    </w:p>
    <w:p w14:paraId="749D6A31" w14:textId="3F15019D" w:rsidR="002B2D13" w:rsidRPr="00D60069" w:rsidRDefault="001C5751">
      <w:r>
        <w:t>We concluded with our roles on the project and which parts we would be presenting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14:paraId="26678512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5FFC0C0" w14:textId="77777777" w:rsidR="002B2D13" w:rsidRPr="00D60069" w:rsidRDefault="00000000" w:rsidP="00D60069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F8EE4F03EF364192934932C14B878BE9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4F9275C4" w14:textId="77777777" w:rsidR="002B2D13" w:rsidRPr="00D60069" w:rsidRDefault="00000000" w:rsidP="00D60069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C417DE8BD30A4740B1F3627DD32D83E6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40BCCF3F" w14:textId="77777777" w:rsidR="002B2D13" w:rsidRPr="00D60069" w:rsidRDefault="00000000" w:rsidP="00D60069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2D7D5D0780204FD5A29B92D1387637C6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14:paraId="2C3D1B95" w14:textId="77777777" w:rsidTr="00D60069">
        <w:tc>
          <w:tcPr>
            <w:tcW w:w="5310" w:type="dxa"/>
          </w:tcPr>
          <w:p w14:paraId="6C68CD91" w14:textId="60711DB6" w:rsidR="002B2D13" w:rsidRPr="00D60069" w:rsidRDefault="001C5751" w:rsidP="00D60069">
            <w:pPr>
              <w:pStyle w:val="ListBullet"/>
              <w:spacing w:after="80"/>
            </w:pPr>
            <w:r>
              <w:t>MYSQL database explanation</w:t>
            </w:r>
          </w:p>
        </w:tc>
        <w:tc>
          <w:tcPr>
            <w:tcW w:w="3060" w:type="dxa"/>
          </w:tcPr>
          <w:p w14:paraId="0BA31F34" w14:textId="20C8CFD8" w:rsidR="002B2D13" w:rsidRPr="00D60069" w:rsidRDefault="001C5751" w:rsidP="00D60069">
            <w:pPr>
              <w:spacing w:after="80"/>
            </w:pPr>
            <w:r>
              <w:t>Aayush</w:t>
            </w:r>
          </w:p>
        </w:tc>
        <w:tc>
          <w:tcPr>
            <w:tcW w:w="1854" w:type="dxa"/>
          </w:tcPr>
          <w:p w14:paraId="0BF0B42F" w14:textId="01CD31E3" w:rsidR="002B2D13" w:rsidRPr="00D60069" w:rsidRDefault="001C5751" w:rsidP="00D60069">
            <w:pPr>
              <w:spacing w:after="80"/>
            </w:pPr>
            <w:r>
              <w:t>11/2</w:t>
            </w:r>
          </w:p>
        </w:tc>
      </w:tr>
      <w:tr w:rsidR="002B2D13" w:rsidRPr="00D60069" w14:paraId="3ED6017F" w14:textId="77777777" w:rsidTr="00D60069">
        <w:tc>
          <w:tcPr>
            <w:tcW w:w="5310" w:type="dxa"/>
          </w:tcPr>
          <w:p w14:paraId="3F57F8EC" w14:textId="3E44FABA" w:rsidR="002B2D13" w:rsidRPr="00D60069" w:rsidRDefault="001C5751" w:rsidP="00D60069">
            <w:pPr>
              <w:pStyle w:val="ListBullet"/>
              <w:spacing w:after="80"/>
            </w:pPr>
            <w:r>
              <w:t xml:space="preserve">Amazon </w:t>
            </w:r>
            <w:proofErr w:type="spellStart"/>
            <w:r>
              <w:t>Sql</w:t>
            </w:r>
            <w:proofErr w:type="spellEnd"/>
            <w:r>
              <w:t xml:space="preserve"> explanation </w:t>
            </w:r>
          </w:p>
        </w:tc>
        <w:tc>
          <w:tcPr>
            <w:tcW w:w="3060" w:type="dxa"/>
          </w:tcPr>
          <w:p w14:paraId="2CF54EC0" w14:textId="631F6F13" w:rsidR="002B2D13" w:rsidRPr="00D60069" w:rsidRDefault="001C5751" w:rsidP="00D60069">
            <w:pPr>
              <w:spacing w:after="80"/>
            </w:pPr>
            <w:proofErr w:type="spellStart"/>
            <w:r>
              <w:t>Daveito</w:t>
            </w:r>
            <w:proofErr w:type="spellEnd"/>
          </w:p>
        </w:tc>
        <w:tc>
          <w:tcPr>
            <w:tcW w:w="1854" w:type="dxa"/>
          </w:tcPr>
          <w:p w14:paraId="59DAED7F" w14:textId="57B7C616" w:rsidR="002B2D13" w:rsidRPr="00D60069" w:rsidRDefault="001C5751" w:rsidP="00D60069">
            <w:pPr>
              <w:spacing w:after="80"/>
            </w:pPr>
            <w:r>
              <w:t>11/2</w:t>
            </w:r>
          </w:p>
        </w:tc>
      </w:tr>
      <w:tr w:rsidR="002B2D13" w:rsidRPr="00D60069" w14:paraId="11E9FBE8" w14:textId="77777777" w:rsidTr="00D60069">
        <w:tc>
          <w:tcPr>
            <w:tcW w:w="5310" w:type="dxa"/>
            <w:tcMar>
              <w:bottom w:w="288" w:type="dxa"/>
            </w:tcMar>
          </w:tcPr>
          <w:p w14:paraId="33042F3E" w14:textId="3A075330" w:rsidR="002B2D13" w:rsidRPr="00D60069" w:rsidRDefault="001C5751" w:rsidP="00D60069">
            <w:pPr>
              <w:pStyle w:val="ListBullet"/>
              <w:spacing w:after="80"/>
            </w:pPr>
            <w:r>
              <w:t xml:space="preserve">Oracle </w:t>
            </w:r>
            <w:proofErr w:type="gramStart"/>
            <w:r>
              <w:t>explanation(</w:t>
            </w:r>
            <w:proofErr w:type="gramEnd"/>
            <w:r>
              <w:t>our product we are going with)</w:t>
            </w:r>
          </w:p>
        </w:tc>
        <w:tc>
          <w:tcPr>
            <w:tcW w:w="3060" w:type="dxa"/>
            <w:tcMar>
              <w:bottom w:w="288" w:type="dxa"/>
            </w:tcMar>
          </w:tcPr>
          <w:p w14:paraId="429529A7" w14:textId="0F6B33CB" w:rsidR="002B2D13" w:rsidRPr="00D60069" w:rsidRDefault="001C5751" w:rsidP="00D60069">
            <w:pPr>
              <w:spacing w:after="80"/>
            </w:pPr>
            <w:r>
              <w:t>Mathew</w:t>
            </w:r>
          </w:p>
        </w:tc>
        <w:tc>
          <w:tcPr>
            <w:tcW w:w="1854" w:type="dxa"/>
            <w:tcMar>
              <w:bottom w:w="288" w:type="dxa"/>
            </w:tcMar>
          </w:tcPr>
          <w:p w14:paraId="6F6BB41F" w14:textId="29B2D481" w:rsidR="002B2D13" w:rsidRPr="00D60069" w:rsidRDefault="001C5751" w:rsidP="00D60069">
            <w:pPr>
              <w:spacing w:after="80"/>
            </w:pPr>
            <w:r>
              <w:t>11/2</w:t>
            </w:r>
          </w:p>
        </w:tc>
      </w:tr>
    </w:tbl>
    <w:bookmarkEnd w:id="1"/>
    <w:p w14:paraId="6EE9BA89" w14:textId="77777777" w:rsidR="002B2D13" w:rsidRPr="00D60069" w:rsidRDefault="00000000">
      <w:pPr>
        <w:pStyle w:val="Heading1"/>
      </w:pPr>
      <w:sdt>
        <w:sdtPr>
          <w:id w:val="-1794281877"/>
          <w:placeholder>
            <w:docPart w:val="FE2A2437D8D84842A367ADC3D73BEC03"/>
          </w:placeholder>
          <w:temporary/>
          <w:showingPlcHdr/>
          <w15:appearance w15:val="hidden"/>
        </w:sdtPr>
        <w:sdtContent>
          <w:r w:rsidR="006344A8" w:rsidRPr="00D60069">
            <w:t>Other Information</w:t>
          </w:r>
        </w:sdtContent>
      </w:sdt>
    </w:p>
    <w:p w14:paraId="17A6187A" w14:textId="77777777" w:rsidR="002B2D13" w:rsidRPr="00D60069" w:rsidRDefault="00000000">
      <w:pPr>
        <w:pStyle w:val="Heading4"/>
      </w:pPr>
      <w:sdt>
        <w:sdtPr>
          <w:id w:val="2125887421"/>
          <w:placeholder>
            <w:docPart w:val="879D2B6CB85E4077B6E442E597B113C4"/>
          </w:placeholder>
          <w:temporary/>
          <w:showingPlcHdr/>
          <w15:appearance w15:val="hidden"/>
        </w:sdtPr>
        <w:sdtContent>
          <w:r w:rsidR="006344A8" w:rsidRPr="00D60069">
            <w:t>Observers:</w:t>
          </w:r>
        </w:sdtContent>
      </w:sdt>
    </w:p>
    <w:p w14:paraId="5A05B9CA" w14:textId="35F9E307" w:rsidR="002B2D13" w:rsidRPr="00D60069" w:rsidRDefault="001C5751">
      <w:r>
        <w:t>none</w:t>
      </w:r>
    </w:p>
    <w:p w14:paraId="28B56070" w14:textId="77777777" w:rsidR="002B2D13" w:rsidRPr="00D60069" w:rsidRDefault="00000000">
      <w:pPr>
        <w:pStyle w:val="Heading4"/>
      </w:pPr>
      <w:sdt>
        <w:sdtPr>
          <w:id w:val="-671956156"/>
          <w:placeholder>
            <w:docPart w:val="CEBD5AA7085B47F3AA306DD5D1810D85"/>
          </w:placeholder>
          <w:temporary/>
          <w:showingPlcHdr/>
          <w15:appearance w15:val="hidden"/>
        </w:sdtPr>
        <w:sdtContent>
          <w:r w:rsidR="006344A8" w:rsidRPr="00D60069">
            <w:t>Resources:</w:t>
          </w:r>
        </w:sdtContent>
      </w:sdt>
    </w:p>
    <w:p w14:paraId="51416B4C" w14:textId="6F62BAE2" w:rsidR="002B2D13" w:rsidRPr="00D60069" w:rsidRDefault="001C5751">
      <w:r>
        <w:t>none</w:t>
      </w:r>
    </w:p>
    <w:p w14:paraId="55BE2ECE" w14:textId="77777777" w:rsidR="002B2D13" w:rsidRPr="00D60069" w:rsidRDefault="00000000">
      <w:pPr>
        <w:pStyle w:val="Heading4"/>
      </w:pPr>
      <w:sdt>
        <w:sdtPr>
          <w:id w:val="1633520843"/>
          <w:placeholder>
            <w:docPart w:val="6326CA5DACA44EB89CBA4D0B37844C20"/>
          </w:placeholder>
          <w:temporary/>
          <w:showingPlcHdr/>
          <w15:appearance w15:val="hidden"/>
        </w:sdtPr>
        <w:sdtContent>
          <w:r w:rsidR="006344A8" w:rsidRPr="00D60069">
            <w:t>Special notes:</w:t>
          </w:r>
        </w:sdtContent>
      </w:sdt>
    </w:p>
    <w:p w14:paraId="7C1679C3" w14:textId="54126031" w:rsidR="002B2D13" w:rsidRPr="00D60069" w:rsidRDefault="001C5751">
      <w:r>
        <w:t>We used our doc to share info</w:t>
      </w:r>
    </w:p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7C117" w14:textId="77777777" w:rsidR="00383416" w:rsidRDefault="00383416">
      <w:pPr>
        <w:spacing w:before="0" w:after="0"/>
      </w:pPr>
      <w:r>
        <w:separator/>
      </w:r>
    </w:p>
  </w:endnote>
  <w:endnote w:type="continuationSeparator" w:id="0">
    <w:p w14:paraId="5966AFC0" w14:textId="77777777" w:rsidR="00383416" w:rsidRDefault="0038341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29A76E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E7FA6" w14:textId="77777777" w:rsidR="00383416" w:rsidRDefault="00383416">
      <w:pPr>
        <w:spacing w:before="0" w:after="0"/>
      </w:pPr>
      <w:r>
        <w:separator/>
      </w:r>
    </w:p>
  </w:footnote>
  <w:footnote w:type="continuationSeparator" w:id="0">
    <w:p w14:paraId="79179FF5" w14:textId="77777777" w:rsidR="00383416" w:rsidRDefault="0038341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04568103">
    <w:abstractNumId w:val="2"/>
  </w:num>
  <w:num w:numId="2" w16cid:durableId="602956344">
    <w:abstractNumId w:val="3"/>
  </w:num>
  <w:num w:numId="3" w16cid:durableId="98575406">
    <w:abstractNumId w:val="1"/>
  </w:num>
  <w:num w:numId="4" w16cid:durableId="1659458674">
    <w:abstractNumId w:val="0"/>
  </w:num>
  <w:num w:numId="5" w16cid:durableId="425269389">
    <w:abstractNumId w:val="1"/>
    <w:lvlOverride w:ilvl="0">
      <w:startOverride w:val="1"/>
    </w:lvlOverride>
  </w:num>
  <w:num w:numId="6" w16cid:durableId="83985382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1DA"/>
    <w:rsid w:val="001C5751"/>
    <w:rsid w:val="001E0877"/>
    <w:rsid w:val="002B01DA"/>
    <w:rsid w:val="002B2D13"/>
    <w:rsid w:val="0034721D"/>
    <w:rsid w:val="00383416"/>
    <w:rsid w:val="003D5BF7"/>
    <w:rsid w:val="003F257D"/>
    <w:rsid w:val="005A7328"/>
    <w:rsid w:val="006344A8"/>
    <w:rsid w:val="00734EEC"/>
    <w:rsid w:val="007F04FA"/>
    <w:rsid w:val="00D60069"/>
    <w:rsid w:val="00D62E01"/>
    <w:rsid w:val="00D661EE"/>
    <w:rsid w:val="00E048B4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4808FE"/>
  <w15:docId w15:val="{8D1CF267-F3AF-4E32-A683-A38CA3D1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yus\Downloads\YWCC%20307%20meeting%20minutes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7DA862A9014AA79944FB0C4AC30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9F458-CEF0-4CB8-8A09-B6F4C0B09E4E}"/>
      </w:docPartPr>
      <w:docPartBody>
        <w:p w:rsidR="00000000" w:rsidRDefault="00000000">
          <w:pPr>
            <w:pStyle w:val="E57DA862A9014AA79944FB0C4AC306EB"/>
          </w:pPr>
          <w:r>
            <w:t>Team Meeting</w:t>
          </w:r>
        </w:p>
      </w:docPartBody>
    </w:docPart>
    <w:docPart>
      <w:docPartPr>
        <w:name w:val="BCC4FD16B3C444329975965720F49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A7B99-400B-4E37-90F6-BABB0A198C07}"/>
      </w:docPartPr>
      <w:docPartBody>
        <w:p w:rsidR="00000000" w:rsidRDefault="00000000">
          <w:pPr>
            <w:pStyle w:val="BCC4FD16B3C444329975965720F4938F"/>
          </w:pPr>
          <w:r w:rsidRPr="00E048B4">
            <w:t>Meeting called by:</w:t>
          </w:r>
        </w:p>
      </w:docPartBody>
    </w:docPart>
    <w:docPart>
      <w:docPartPr>
        <w:name w:val="8DB6A1773D6345C2BF0C35224FA22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48D73-C06A-429D-B336-E51A04868584}"/>
      </w:docPartPr>
      <w:docPartBody>
        <w:p w:rsidR="00000000" w:rsidRDefault="00000000">
          <w:pPr>
            <w:pStyle w:val="8DB6A1773D6345C2BF0C35224FA22248"/>
          </w:pPr>
          <w:r w:rsidRPr="00E048B4">
            <w:t>Type of meeting:</w:t>
          </w:r>
        </w:p>
      </w:docPartBody>
    </w:docPart>
    <w:docPart>
      <w:docPartPr>
        <w:name w:val="8DD4E0D6684449DCBF059058EC64C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03480-BD14-43C8-BE85-6E2718D53EC6}"/>
      </w:docPartPr>
      <w:docPartBody>
        <w:p w:rsidR="00000000" w:rsidRDefault="00000000">
          <w:pPr>
            <w:pStyle w:val="8DD4E0D6684449DCBF059058EC64C4EA"/>
          </w:pPr>
          <w:r w:rsidRPr="00E048B4">
            <w:t>Facilitator:</w:t>
          </w:r>
        </w:p>
      </w:docPartBody>
    </w:docPart>
    <w:docPart>
      <w:docPartPr>
        <w:name w:val="8F76942D1B1643FBBDC210924542A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D8D76-656D-45DF-9731-108A07318798}"/>
      </w:docPartPr>
      <w:docPartBody>
        <w:p w:rsidR="00000000" w:rsidRDefault="00000000">
          <w:pPr>
            <w:pStyle w:val="8F76942D1B1643FBBDC210924542A1F6"/>
          </w:pPr>
          <w:r w:rsidRPr="00E048B4">
            <w:t>Note taker:</w:t>
          </w:r>
        </w:p>
      </w:docPartBody>
    </w:docPart>
    <w:docPart>
      <w:docPartPr>
        <w:name w:val="E803A14D10784C86AB8DDDC4DAAF5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7505C-7F8D-494D-B681-A5DF4E26D60E}"/>
      </w:docPartPr>
      <w:docPartBody>
        <w:p w:rsidR="00000000" w:rsidRDefault="00000000">
          <w:pPr>
            <w:pStyle w:val="E803A14D10784C86AB8DDDC4DAAF5372"/>
          </w:pPr>
          <w:r w:rsidRPr="00E048B4">
            <w:t>Timekeeper:</w:t>
          </w:r>
        </w:p>
      </w:docPartBody>
    </w:docPart>
    <w:docPart>
      <w:docPartPr>
        <w:name w:val="0E1061E13B584C08803486E07D355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87ABB-E631-49FC-A184-719888C25329}"/>
      </w:docPartPr>
      <w:docPartBody>
        <w:p w:rsidR="00000000" w:rsidRDefault="00000000">
          <w:pPr>
            <w:pStyle w:val="0E1061E13B584C08803486E07D355F3E"/>
          </w:pPr>
          <w:r>
            <w:t>Attendees:</w:t>
          </w:r>
        </w:p>
      </w:docPartBody>
    </w:docPart>
    <w:docPart>
      <w:docPartPr>
        <w:name w:val="F05C6462F12247F7A08325BF25309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6197C-C276-49A1-B43D-555EE0CCF69E}"/>
      </w:docPartPr>
      <w:docPartBody>
        <w:p w:rsidR="00000000" w:rsidRDefault="00000000">
          <w:pPr>
            <w:pStyle w:val="F05C6462F12247F7A08325BF253096D2"/>
          </w:pPr>
          <w:r>
            <w:t>Please read:</w:t>
          </w:r>
        </w:p>
      </w:docPartBody>
    </w:docPart>
    <w:docPart>
      <w:docPartPr>
        <w:name w:val="1FD3F34BAF114D94B3201455C42C0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ABA68-5363-490C-88E3-5B410B57B6C2}"/>
      </w:docPartPr>
      <w:docPartBody>
        <w:p w:rsidR="00000000" w:rsidRDefault="00000000">
          <w:pPr>
            <w:pStyle w:val="1FD3F34BAF114D94B3201455C42C0465"/>
          </w:pPr>
          <w:r>
            <w:t>Please bring:</w:t>
          </w:r>
        </w:p>
      </w:docPartBody>
    </w:docPart>
    <w:docPart>
      <w:docPartPr>
        <w:name w:val="AD98116CAA9B4EAABE672B10FCD7B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956CE-569F-4694-A372-0ACCD8AFA32E}"/>
      </w:docPartPr>
      <w:docPartBody>
        <w:p w:rsidR="00000000" w:rsidRDefault="00000000">
          <w:pPr>
            <w:pStyle w:val="AD98116CAA9B4EAABE672B10FCD7B45A"/>
          </w:pPr>
          <w:r>
            <w:t>Minutes</w:t>
          </w:r>
        </w:p>
      </w:docPartBody>
    </w:docPart>
    <w:docPart>
      <w:docPartPr>
        <w:name w:val="6D98869E538D40019D231A2217976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78D7D-F636-4118-B2D6-2F7E068005EB}"/>
      </w:docPartPr>
      <w:docPartBody>
        <w:p w:rsidR="00000000" w:rsidRDefault="00000000">
          <w:pPr>
            <w:pStyle w:val="6D98869E538D40019D231A2217976F3B"/>
          </w:pPr>
          <w:r>
            <w:t>Agenda item:</w:t>
          </w:r>
        </w:p>
      </w:docPartBody>
    </w:docPart>
    <w:docPart>
      <w:docPartPr>
        <w:name w:val="AD80E6BF06094EB6979CC533EF17E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AB39D-3A18-4D45-96E6-9B4F57CB6414}"/>
      </w:docPartPr>
      <w:docPartBody>
        <w:p w:rsidR="00000000" w:rsidRDefault="00000000">
          <w:pPr>
            <w:pStyle w:val="AD80E6BF06094EB6979CC533EF17E69D"/>
          </w:pPr>
          <w:r>
            <w:t>Presenter:</w:t>
          </w:r>
        </w:p>
      </w:docPartBody>
    </w:docPart>
    <w:docPart>
      <w:docPartPr>
        <w:name w:val="6622A400C77E49D6BC702A71671E7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494B8-AB9B-4D10-8B94-A39D6BEBE569}"/>
      </w:docPartPr>
      <w:docPartBody>
        <w:p w:rsidR="00000000" w:rsidRDefault="00000000">
          <w:pPr>
            <w:pStyle w:val="6622A400C77E49D6BC702A71671E7302"/>
          </w:pPr>
          <w:r>
            <w:t>Discussion:</w:t>
          </w:r>
        </w:p>
      </w:docPartBody>
    </w:docPart>
    <w:docPart>
      <w:docPartPr>
        <w:name w:val="85629E97760244B0AAB5EC79E6B4D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B4BEC-EC65-4074-82F3-C47F48D7AF30}"/>
      </w:docPartPr>
      <w:docPartBody>
        <w:p w:rsidR="00000000" w:rsidRDefault="00000000">
          <w:pPr>
            <w:pStyle w:val="85629E97760244B0AAB5EC79E6B4D892"/>
          </w:pPr>
          <w:r>
            <w:t>Conclusions:</w:t>
          </w:r>
        </w:p>
      </w:docPartBody>
    </w:docPart>
    <w:docPart>
      <w:docPartPr>
        <w:name w:val="F8EE4F03EF364192934932C14B878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5F81C-4AF7-4A41-907D-6247B0B79095}"/>
      </w:docPartPr>
      <w:docPartBody>
        <w:p w:rsidR="00000000" w:rsidRDefault="00000000">
          <w:pPr>
            <w:pStyle w:val="F8EE4F03EF364192934932C14B878BE9"/>
          </w:pPr>
          <w:r>
            <w:t>Action items</w:t>
          </w:r>
        </w:p>
      </w:docPartBody>
    </w:docPart>
    <w:docPart>
      <w:docPartPr>
        <w:name w:val="C417DE8BD30A4740B1F3627DD32D8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CFE92-5D4D-4312-8EDA-DDD1CBD48DE0}"/>
      </w:docPartPr>
      <w:docPartBody>
        <w:p w:rsidR="00000000" w:rsidRDefault="00000000">
          <w:pPr>
            <w:pStyle w:val="C417DE8BD30A4740B1F3627DD32D83E6"/>
          </w:pPr>
          <w:r>
            <w:t>Person responsible</w:t>
          </w:r>
        </w:p>
      </w:docPartBody>
    </w:docPart>
    <w:docPart>
      <w:docPartPr>
        <w:name w:val="2D7D5D0780204FD5A29B92D138763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3C35B-F882-4FC3-8CDB-4661A05D45C0}"/>
      </w:docPartPr>
      <w:docPartBody>
        <w:p w:rsidR="00000000" w:rsidRDefault="00000000">
          <w:pPr>
            <w:pStyle w:val="2D7D5D0780204FD5A29B92D1387637C6"/>
          </w:pPr>
          <w:r>
            <w:t>Deadline</w:t>
          </w:r>
        </w:p>
      </w:docPartBody>
    </w:docPart>
    <w:docPart>
      <w:docPartPr>
        <w:name w:val="FE2A2437D8D84842A367ADC3D73BE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6BD98-95CE-49C5-BD19-C90DF2D1B8B2}"/>
      </w:docPartPr>
      <w:docPartBody>
        <w:p w:rsidR="00000000" w:rsidRDefault="00000000">
          <w:pPr>
            <w:pStyle w:val="FE2A2437D8D84842A367ADC3D73BEC03"/>
          </w:pPr>
          <w:r>
            <w:t>Other Information</w:t>
          </w:r>
        </w:p>
      </w:docPartBody>
    </w:docPart>
    <w:docPart>
      <w:docPartPr>
        <w:name w:val="879D2B6CB85E4077B6E442E597B11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B03F8-3746-424E-90CB-5BEBB250C156}"/>
      </w:docPartPr>
      <w:docPartBody>
        <w:p w:rsidR="00000000" w:rsidRDefault="00000000">
          <w:pPr>
            <w:pStyle w:val="879D2B6CB85E4077B6E442E597B113C4"/>
          </w:pPr>
          <w:r>
            <w:t>Observers:</w:t>
          </w:r>
        </w:p>
      </w:docPartBody>
    </w:docPart>
    <w:docPart>
      <w:docPartPr>
        <w:name w:val="CEBD5AA7085B47F3AA306DD5D1810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80426-E986-4076-97D6-0C2D26590FA1}"/>
      </w:docPartPr>
      <w:docPartBody>
        <w:p w:rsidR="00000000" w:rsidRDefault="00000000">
          <w:pPr>
            <w:pStyle w:val="CEBD5AA7085B47F3AA306DD5D1810D85"/>
          </w:pPr>
          <w:r>
            <w:t>Resources:</w:t>
          </w:r>
        </w:p>
      </w:docPartBody>
    </w:docPart>
    <w:docPart>
      <w:docPartPr>
        <w:name w:val="6326CA5DACA44EB89CBA4D0B3784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579E5-392D-4278-979E-2613F7F51003}"/>
      </w:docPartPr>
      <w:docPartBody>
        <w:p w:rsidR="00000000" w:rsidRDefault="00000000">
          <w:pPr>
            <w:pStyle w:val="6326CA5DACA44EB89CBA4D0B37844C20"/>
          </w:pPr>
          <w:r>
            <w:t>Special notes: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96"/>
    <w:rsid w:val="0070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7DA862A9014AA79944FB0C4AC306EB">
    <w:name w:val="E57DA862A9014AA79944FB0C4AC306EB"/>
  </w:style>
  <w:style w:type="paragraph" w:customStyle="1" w:styleId="B3F4D1091F0C46CCADCE3B6AC0C53849">
    <w:name w:val="B3F4D1091F0C46CCADCE3B6AC0C53849"/>
  </w:style>
  <w:style w:type="paragraph" w:customStyle="1" w:styleId="01788815E3564032BC62B7C15E7CC2D6">
    <w:name w:val="01788815E3564032BC62B7C15E7CC2D6"/>
  </w:style>
  <w:style w:type="paragraph" w:customStyle="1" w:styleId="3106ACEA298048FDA6E82BF41ED16DBF">
    <w:name w:val="3106ACEA298048FDA6E82BF41ED16DBF"/>
  </w:style>
  <w:style w:type="paragraph" w:customStyle="1" w:styleId="BCC4FD16B3C444329975965720F4938F">
    <w:name w:val="BCC4FD16B3C444329975965720F4938F"/>
  </w:style>
  <w:style w:type="paragraph" w:customStyle="1" w:styleId="F7AD1F71DADF4C5CB64BE7E5BA18271D">
    <w:name w:val="F7AD1F71DADF4C5CB64BE7E5BA18271D"/>
  </w:style>
  <w:style w:type="paragraph" w:customStyle="1" w:styleId="8DB6A1773D6345C2BF0C35224FA22248">
    <w:name w:val="8DB6A1773D6345C2BF0C35224FA22248"/>
  </w:style>
  <w:style w:type="paragraph" w:customStyle="1" w:styleId="5BF683B3481E4D63815FD84CD275C171">
    <w:name w:val="5BF683B3481E4D63815FD84CD275C171"/>
  </w:style>
  <w:style w:type="paragraph" w:customStyle="1" w:styleId="8DD4E0D6684449DCBF059058EC64C4EA">
    <w:name w:val="8DD4E0D6684449DCBF059058EC64C4EA"/>
  </w:style>
  <w:style w:type="paragraph" w:customStyle="1" w:styleId="BBAE2FB79CCB41EEA5AF81458AFE74E4">
    <w:name w:val="BBAE2FB79CCB41EEA5AF81458AFE74E4"/>
  </w:style>
  <w:style w:type="paragraph" w:customStyle="1" w:styleId="8F76942D1B1643FBBDC210924542A1F6">
    <w:name w:val="8F76942D1B1643FBBDC210924542A1F6"/>
  </w:style>
  <w:style w:type="paragraph" w:customStyle="1" w:styleId="AAFCAC2EB94A4D9ABBA12824FCF98C7B">
    <w:name w:val="AAFCAC2EB94A4D9ABBA12824FCF98C7B"/>
  </w:style>
  <w:style w:type="paragraph" w:customStyle="1" w:styleId="E803A14D10784C86AB8DDDC4DAAF5372">
    <w:name w:val="E803A14D10784C86AB8DDDC4DAAF5372"/>
  </w:style>
  <w:style w:type="paragraph" w:customStyle="1" w:styleId="E4DF9DC621F148EDBA43B5DDF0956402">
    <w:name w:val="E4DF9DC621F148EDBA43B5DDF0956402"/>
  </w:style>
  <w:style w:type="paragraph" w:customStyle="1" w:styleId="0E1061E13B584C08803486E07D355F3E">
    <w:name w:val="0E1061E13B584C08803486E07D355F3E"/>
  </w:style>
  <w:style w:type="paragraph" w:customStyle="1" w:styleId="A78E02845B7847608745263C1B7278C5">
    <w:name w:val="A78E02845B7847608745263C1B7278C5"/>
  </w:style>
  <w:style w:type="paragraph" w:customStyle="1" w:styleId="F05C6462F12247F7A08325BF253096D2">
    <w:name w:val="F05C6462F12247F7A08325BF253096D2"/>
  </w:style>
  <w:style w:type="paragraph" w:customStyle="1" w:styleId="3CC70DFCE88143A78016603E27E0940F">
    <w:name w:val="3CC70DFCE88143A78016603E27E0940F"/>
  </w:style>
  <w:style w:type="paragraph" w:customStyle="1" w:styleId="1FD3F34BAF114D94B3201455C42C0465">
    <w:name w:val="1FD3F34BAF114D94B3201455C42C0465"/>
  </w:style>
  <w:style w:type="paragraph" w:customStyle="1" w:styleId="2D49FE5D98794BD0BFE38F51DCA16616">
    <w:name w:val="2D49FE5D98794BD0BFE38F51DCA16616"/>
  </w:style>
  <w:style w:type="paragraph" w:customStyle="1" w:styleId="AD98116CAA9B4EAABE672B10FCD7B45A">
    <w:name w:val="AD98116CAA9B4EAABE672B10FCD7B45A"/>
  </w:style>
  <w:style w:type="paragraph" w:customStyle="1" w:styleId="6D98869E538D40019D231A2217976F3B">
    <w:name w:val="6D98869E538D40019D231A2217976F3B"/>
  </w:style>
  <w:style w:type="paragraph" w:customStyle="1" w:styleId="72939A051E734648B88E00833E6D22B0">
    <w:name w:val="72939A051E734648B88E00833E6D22B0"/>
  </w:style>
  <w:style w:type="paragraph" w:customStyle="1" w:styleId="AD80E6BF06094EB6979CC533EF17E69D">
    <w:name w:val="AD80E6BF06094EB6979CC533EF17E69D"/>
  </w:style>
  <w:style w:type="paragraph" w:customStyle="1" w:styleId="476B36F3C15D4877B8E5FE2CF12B02FD">
    <w:name w:val="476B36F3C15D4877B8E5FE2CF12B02FD"/>
  </w:style>
  <w:style w:type="paragraph" w:customStyle="1" w:styleId="6622A400C77E49D6BC702A71671E7302">
    <w:name w:val="6622A400C77E49D6BC702A71671E7302"/>
  </w:style>
  <w:style w:type="paragraph" w:customStyle="1" w:styleId="75799C149202415EA51B3D879442ED4F">
    <w:name w:val="75799C149202415EA51B3D879442ED4F"/>
  </w:style>
  <w:style w:type="paragraph" w:customStyle="1" w:styleId="85629E97760244B0AAB5EC79E6B4D892">
    <w:name w:val="85629E97760244B0AAB5EC79E6B4D892"/>
  </w:style>
  <w:style w:type="paragraph" w:customStyle="1" w:styleId="2785704C010D4644BAABABDFFA44BBCD">
    <w:name w:val="2785704C010D4644BAABABDFFA44BBCD"/>
  </w:style>
  <w:style w:type="paragraph" w:customStyle="1" w:styleId="F8EE4F03EF364192934932C14B878BE9">
    <w:name w:val="F8EE4F03EF364192934932C14B878BE9"/>
  </w:style>
  <w:style w:type="paragraph" w:customStyle="1" w:styleId="C417DE8BD30A4740B1F3627DD32D83E6">
    <w:name w:val="C417DE8BD30A4740B1F3627DD32D83E6"/>
  </w:style>
  <w:style w:type="paragraph" w:customStyle="1" w:styleId="2D7D5D0780204FD5A29B92D1387637C6">
    <w:name w:val="2D7D5D0780204FD5A29B92D1387637C6"/>
  </w:style>
  <w:style w:type="paragraph" w:customStyle="1" w:styleId="ADC00EE17C8147F69F69D5C69C6372A5">
    <w:name w:val="ADC00EE17C8147F69F69D5C69C6372A5"/>
  </w:style>
  <w:style w:type="paragraph" w:customStyle="1" w:styleId="B817F8E277914EB9BD65C0EE33515B91">
    <w:name w:val="B817F8E277914EB9BD65C0EE33515B91"/>
  </w:style>
  <w:style w:type="paragraph" w:customStyle="1" w:styleId="60B4C4FFDFC643F3B1A96A5F4936234B">
    <w:name w:val="60B4C4FFDFC643F3B1A96A5F4936234B"/>
  </w:style>
  <w:style w:type="paragraph" w:customStyle="1" w:styleId="B5A4F9AE07B346A2B51371FB9A1D1B73">
    <w:name w:val="B5A4F9AE07B346A2B51371FB9A1D1B73"/>
  </w:style>
  <w:style w:type="paragraph" w:customStyle="1" w:styleId="48D1690109874D4AB8767811B95C6C45">
    <w:name w:val="48D1690109874D4AB8767811B95C6C45"/>
  </w:style>
  <w:style w:type="paragraph" w:customStyle="1" w:styleId="413B743ECCB94901983D09CDB92D1651">
    <w:name w:val="413B743ECCB94901983D09CDB92D1651"/>
  </w:style>
  <w:style w:type="paragraph" w:customStyle="1" w:styleId="1E35FE449C9E4DF5BD24C6411DD0E331">
    <w:name w:val="1E35FE449C9E4DF5BD24C6411DD0E331"/>
  </w:style>
  <w:style w:type="paragraph" w:customStyle="1" w:styleId="234DEE1D17954F24B734DCB3B3FB9799">
    <w:name w:val="234DEE1D17954F24B734DCB3B3FB9799"/>
  </w:style>
  <w:style w:type="paragraph" w:customStyle="1" w:styleId="4FEDB57D4AE044FB9C128F4A1DBB390F">
    <w:name w:val="4FEDB57D4AE044FB9C128F4A1DBB390F"/>
  </w:style>
  <w:style w:type="paragraph" w:customStyle="1" w:styleId="9F03546161BE44F4AD8C52BEC60E3BF9">
    <w:name w:val="9F03546161BE44F4AD8C52BEC60E3BF9"/>
  </w:style>
  <w:style w:type="paragraph" w:customStyle="1" w:styleId="1FA4CB0AF9124C15AA57A84B8A41E1BB">
    <w:name w:val="1FA4CB0AF9124C15AA57A84B8A41E1BB"/>
  </w:style>
  <w:style w:type="paragraph" w:customStyle="1" w:styleId="780DC8FAFC3E44CF8783F2CE1FDF7118">
    <w:name w:val="780DC8FAFC3E44CF8783F2CE1FDF7118"/>
  </w:style>
  <w:style w:type="paragraph" w:customStyle="1" w:styleId="23BB7D5F7A324EE983F45A550AC2147F">
    <w:name w:val="23BB7D5F7A324EE983F45A550AC2147F"/>
  </w:style>
  <w:style w:type="paragraph" w:customStyle="1" w:styleId="EC3F581C47974A33822A219D02827A99">
    <w:name w:val="EC3F581C47974A33822A219D02827A99"/>
  </w:style>
  <w:style w:type="paragraph" w:customStyle="1" w:styleId="2A2D7DD511904768BB8ACB3865B7DD31">
    <w:name w:val="2A2D7DD511904768BB8ACB3865B7DD31"/>
  </w:style>
  <w:style w:type="paragraph" w:customStyle="1" w:styleId="84956818F4034F219FBD97B075EA5894">
    <w:name w:val="84956818F4034F219FBD97B075EA5894"/>
  </w:style>
  <w:style w:type="paragraph" w:customStyle="1" w:styleId="F9F23D593BF342839F35BE232A071056">
    <w:name w:val="F9F23D593BF342839F35BE232A071056"/>
  </w:style>
  <w:style w:type="paragraph" w:customStyle="1" w:styleId="6831ACB79DBE4958A42A742DE88C2ACC">
    <w:name w:val="6831ACB79DBE4958A42A742DE88C2ACC"/>
  </w:style>
  <w:style w:type="paragraph" w:customStyle="1" w:styleId="4E0B887DFB904B418F897AE33B7E76C0">
    <w:name w:val="4E0B887DFB904B418F897AE33B7E76C0"/>
  </w:style>
  <w:style w:type="paragraph" w:customStyle="1" w:styleId="8F9D3202D0D84760ABE008C5AB622C7D">
    <w:name w:val="8F9D3202D0D84760ABE008C5AB622C7D"/>
  </w:style>
  <w:style w:type="paragraph" w:customStyle="1" w:styleId="789A705D40944A6A85D6CBAE4528A0DD">
    <w:name w:val="789A705D40944A6A85D6CBAE4528A0DD"/>
  </w:style>
  <w:style w:type="paragraph" w:customStyle="1" w:styleId="9CF9625D084445ABAF0FC7267761741A">
    <w:name w:val="9CF9625D084445ABAF0FC7267761741A"/>
  </w:style>
  <w:style w:type="paragraph" w:customStyle="1" w:styleId="42F95DB85D11475A9E9E3589C8748154">
    <w:name w:val="42F95DB85D11475A9E9E3589C8748154"/>
  </w:style>
  <w:style w:type="paragraph" w:customStyle="1" w:styleId="61369E0EDE4843AD8D2BA4F85D2FD835">
    <w:name w:val="61369E0EDE4843AD8D2BA4F85D2FD835"/>
  </w:style>
  <w:style w:type="paragraph" w:customStyle="1" w:styleId="B2382D4BDA16440EA9C9EEF233A9437F">
    <w:name w:val="B2382D4BDA16440EA9C9EEF233A9437F"/>
  </w:style>
  <w:style w:type="paragraph" w:customStyle="1" w:styleId="6ECA49F11F0C47D7A74C06ADA7215796">
    <w:name w:val="6ECA49F11F0C47D7A74C06ADA7215796"/>
  </w:style>
  <w:style w:type="paragraph" w:customStyle="1" w:styleId="91C6C9B3D18044D9A61898D93AA95EA9">
    <w:name w:val="91C6C9B3D18044D9A61898D93AA95EA9"/>
  </w:style>
  <w:style w:type="paragraph" w:customStyle="1" w:styleId="8A1C64D6FE1E4243B039547D301C7E49">
    <w:name w:val="8A1C64D6FE1E4243B039547D301C7E49"/>
  </w:style>
  <w:style w:type="paragraph" w:customStyle="1" w:styleId="C4766CF7D8524D4A862F6D5D0E44042B">
    <w:name w:val="C4766CF7D8524D4A862F6D5D0E44042B"/>
  </w:style>
  <w:style w:type="paragraph" w:customStyle="1" w:styleId="4A92DDDCD7934002B9610CC4A3EAB580">
    <w:name w:val="4A92DDDCD7934002B9610CC4A3EAB580"/>
  </w:style>
  <w:style w:type="paragraph" w:customStyle="1" w:styleId="25295C7060D14E15AAD2E3B4C0C5139B">
    <w:name w:val="25295C7060D14E15AAD2E3B4C0C5139B"/>
  </w:style>
  <w:style w:type="paragraph" w:customStyle="1" w:styleId="E1CC685DACC5497DA7F8B3934448B1C1">
    <w:name w:val="E1CC685DACC5497DA7F8B3934448B1C1"/>
  </w:style>
  <w:style w:type="paragraph" w:customStyle="1" w:styleId="8019C58BFFF140D8B5C24FCD35DDDADE">
    <w:name w:val="8019C58BFFF140D8B5C24FCD35DDDADE"/>
  </w:style>
  <w:style w:type="paragraph" w:customStyle="1" w:styleId="8799F8D724854FAF8FC4870B7D615998">
    <w:name w:val="8799F8D724854FAF8FC4870B7D615998"/>
  </w:style>
  <w:style w:type="paragraph" w:customStyle="1" w:styleId="445FA9624B8E4DA48A4FB63ECA0E9F58">
    <w:name w:val="445FA9624B8E4DA48A4FB63ECA0E9F58"/>
  </w:style>
  <w:style w:type="paragraph" w:customStyle="1" w:styleId="693AB76ABA9C472087A94DC8A8052C68">
    <w:name w:val="693AB76ABA9C472087A94DC8A8052C68"/>
  </w:style>
  <w:style w:type="paragraph" w:customStyle="1" w:styleId="9EC56CF87D8548E380445DD180792BA0">
    <w:name w:val="9EC56CF87D8548E380445DD180792BA0"/>
  </w:style>
  <w:style w:type="paragraph" w:customStyle="1" w:styleId="6F18EDDDE9DE40F9865E5F1BDD2EC76B">
    <w:name w:val="6F18EDDDE9DE40F9865E5F1BDD2EC76B"/>
  </w:style>
  <w:style w:type="paragraph" w:customStyle="1" w:styleId="599979D2A21B49FA93702335C0F4A751">
    <w:name w:val="599979D2A21B49FA93702335C0F4A751"/>
  </w:style>
  <w:style w:type="paragraph" w:customStyle="1" w:styleId="A98E7A712B5D45CE8CBCEE99D8A4CAA2">
    <w:name w:val="A98E7A712B5D45CE8CBCEE99D8A4CAA2"/>
  </w:style>
  <w:style w:type="paragraph" w:customStyle="1" w:styleId="CFA06FCF0D3945EBA9512328A7FBF17A">
    <w:name w:val="CFA06FCF0D3945EBA9512328A7FBF17A"/>
  </w:style>
  <w:style w:type="paragraph" w:customStyle="1" w:styleId="77D183F87133403096141D944415CAB2">
    <w:name w:val="77D183F87133403096141D944415CAB2"/>
  </w:style>
  <w:style w:type="paragraph" w:customStyle="1" w:styleId="9316D41D682A4A10881C90B6AAEA9434">
    <w:name w:val="9316D41D682A4A10881C90B6AAEA9434"/>
  </w:style>
  <w:style w:type="paragraph" w:customStyle="1" w:styleId="6F14420319A24260ABCFC03FAA122BB8">
    <w:name w:val="6F14420319A24260ABCFC03FAA122BB8"/>
  </w:style>
  <w:style w:type="paragraph" w:customStyle="1" w:styleId="B7F3A91FB35D4907AB0015150DBF643D">
    <w:name w:val="B7F3A91FB35D4907AB0015150DBF643D"/>
  </w:style>
  <w:style w:type="paragraph" w:customStyle="1" w:styleId="EC4F5AAA3A3D452E80F6484AF4CAA428">
    <w:name w:val="EC4F5AAA3A3D452E80F6484AF4CAA428"/>
  </w:style>
  <w:style w:type="paragraph" w:customStyle="1" w:styleId="075798BFB77A481898FE40DA334633FE">
    <w:name w:val="075798BFB77A481898FE40DA334633FE"/>
  </w:style>
  <w:style w:type="paragraph" w:customStyle="1" w:styleId="64ED833820C0499B92C6AFBA36747BCC">
    <w:name w:val="64ED833820C0499B92C6AFBA36747BCC"/>
  </w:style>
  <w:style w:type="paragraph" w:customStyle="1" w:styleId="093318623D97404AB38FBBCF23FEB69B">
    <w:name w:val="093318623D97404AB38FBBCF23FEB69B"/>
  </w:style>
  <w:style w:type="paragraph" w:customStyle="1" w:styleId="FE2A2437D8D84842A367ADC3D73BEC03">
    <w:name w:val="FE2A2437D8D84842A367ADC3D73BEC03"/>
  </w:style>
  <w:style w:type="paragraph" w:customStyle="1" w:styleId="879D2B6CB85E4077B6E442E597B113C4">
    <w:name w:val="879D2B6CB85E4077B6E442E597B113C4"/>
  </w:style>
  <w:style w:type="paragraph" w:customStyle="1" w:styleId="1E1063321292476A9FD80E449659D24D">
    <w:name w:val="1E1063321292476A9FD80E449659D24D"/>
  </w:style>
  <w:style w:type="paragraph" w:customStyle="1" w:styleId="CEBD5AA7085B47F3AA306DD5D1810D85">
    <w:name w:val="CEBD5AA7085B47F3AA306DD5D1810D85"/>
  </w:style>
  <w:style w:type="paragraph" w:customStyle="1" w:styleId="F3441A7780E14E48BD93EDA6C4C7B923">
    <w:name w:val="F3441A7780E14E48BD93EDA6C4C7B923"/>
  </w:style>
  <w:style w:type="paragraph" w:customStyle="1" w:styleId="6326CA5DACA44EB89CBA4D0B37844C20">
    <w:name w:val="6326CA5DACA44EB89CBA4D0B37844C20"/>
  </w:style>
  <w:style w:type="paragraph" w:customStyle="1" w:styleId="C52E8282907F4719BDB11506C6BEEE29">
    <w:name w:val="C52E8282907F4719BDB11506C6BEEE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YWCC 307 meeting minutes (1)</Template>
  <TotalTime>18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Kumar</dc:creator>
  <cp:keywords/>
  <dc:description/>
  <cp:lastModifiedBy>Kumar, Aayush</cp:lastModifiedBy>
  <cp:revision>1</cp:revision>
  <dcterms:created xsi:type="dcterms:W3CDTF">2022-11-25T22:11:00Z</dcterms:created>
  <dcterms:modified xsi:type="dcterms:W3CDTF">2022-11-25T22:29:00Z</dcterms:modified>
  <cp:version/>
</cp:coreProperties>
</file>